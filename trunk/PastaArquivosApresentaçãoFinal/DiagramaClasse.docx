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19" w:rsidRPr="009A7453" w:rsidRDefault="000922EF" w:rsidP="00861119">
      <w:pPr>
        <w:pStyle w:val="Ttulo"/>
        <w:jc w:val="right"/>
        <w:rPr>
          <w:rFonts w:ascii="Calibri" w:hAnsi="Calibri"/>
        </w:rPr>
      </w:pPr>
      <w:r w:rsidRPr="009A7453">
        <w:rPr>
          <w:rFonts w:ascii="Calibri" w:hAnsi="Calibri"/>
        </w:rPr>
        <w:fldChar w:fldCharType="begin"/>
      </w:r>
      <w:r w:rsidR="00861119" w:rsidRPr="009A7453">
        <w:rPr>
          <w:rFonts w:ascii="Calibri" w:hAnsi="Calibri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861119" w:rsidRPr="009A7453">
        <w:rPr>
          <w:rFonts w:ascii="Calibri" w:hAnsi="Calibri"/>
        </w:rPr>
        <w:t xml:space="preserve">REQCYCLER - Ferramenta Colaborativa para </w:t>
      </w:r>
      <w:proofErr w:type="spellStart"/>
      <w:r w:rsidR="00861119" w:rsidRPr="009A7453">
        <w:rPr>
          <w:rFonts w:ascii="Calibri" w:hAnsi="Calibri"/>
        </w:rPr>
        <w:t>Elicitação</w:t>
      </w:r>
      <w:proofErr w:type="spellEnd"/>
      <w:r w:rsidR="00861119" w:rsidRPr="009A7453">
        <w:rPr>
          <w:rFonts w:ascii="Calibri" w:hAnsi="Calibri"/>
        </w:rPr>
        <w:t xml:space="preserve"> e </w:t>
      </w:r>
      <w:proofErr w:type="spellStart"/>
      <w:r w:rsidR="00861119" w:rsidRPr="009A7453">
        <w:rPr>
          <w:rFonts w:ascii="Calibri" w:hAnsi="Calibri"/>
        </w:rPr>
        <w:t>Maturamento</w:t>
      </w:r>
      <w:proofErr w:type="spellEnd"/>
      <w:r w:rsidR="00861119" w:rsidRPr="009A7453">
        <w:rPr>
          <w:rFonts w:ascii="Calibri" w:hAnsi="Calibri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861119" w:rsidRPr="009A7453" w:rsidRDefault="00861119" w:rsidP="00861119">
      <w:pPr>
        <w:rPr>
          <w:rFonts w:ascii="Calibri" w:hAnsi="Calibri"/>
        </w:rPr>
      </w:pPr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 w:rsidR="00351678">
        <w:rPr>
          <w:lang w:val="en-US"/>
        </w:rPr>
        <w:t>Classe</w:t>
      </w:r>
      <w:proofErr w:type="spellEnd"/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</w:p>
    <w:p w:rsidR="00C27C54" w:rsidRPr="00861119" w:rsidRDefault="00861119" w:rsidP="00861119">
      <w:pPr>
        <w:widowControl/>
        <w:adjustRightInd w:val="0"/>
        <w:spacing w:line="240" w:lineRule="auto"/>
        <w:ind w:left="4111"/>
        <w:jc w:val="right"/>
        <w:rPr>
          <w:rFonts w:ascii="Arial" w:hAnsi="Arial" w:cs="Arial"/>
          <w:b/>
          <w:snapToGrid/>
          <w:sz w:val="24"/>
          <w:szCs w:val="24"/>
          <w:lang w:eastAsia="pt-BR"/>
        </w:rPr>
      </w:pPr>
      <w:r w:rsidRPr="00861119">
        <w:rPr>
          <w:rFonts w:ascii="Calibri" w:hAnsi="Calibri"/>
          <w:b/>
          <w:sz w:val="28"/>
          <w:szCs w:val="28"/>
        </w:rPr>
        <w:t>Versão 1.0</w:t>
      </w: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  <w:id w:val="493072659"/>
        <w:docPartObj>
          <w:docPartGallery w:val="Table of Contents"/>
          <w:docPartUnique/>
        </w:docPartObj>
      </w:sdtPr>
      <w:sdtContent>
        <w:p w:rsidR="00AA61F3" w:rsidRDefault="00AA61F3">
          <w:pPr>
            <w:pStyle w:val="CabealhodoSumrio"/>
          </w:pPr>
        </w:p>
        <w:p w:rsidR="00351678" w:rsidRDefault="000922E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 w:rsidR="00AA61F3">
            <w:instrText xml:space="preserve"> TOC \o "1-3" \h \z \u </w:instrText>
          </w:r>
          <w:r>
            <w:fldChar w:fldCharType="separate"/>
          </w:r>
          <w:hyperlink w:anchor="_Toc374782379" w:history="1">
            <w:r w:rsidR="00351678" w:rsidRPr="009D362C">
              <w:rPr>
                <w:rStyle w:val="Hyperlink"/>
                <w:noProof/>
              </w:rPr>
              <w:t>1.</w:t>
            </w:r>
            <w:r w:rsidR="00351678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351678" w:rsidRPr="009D362C">
              <w:rPr>
                <w:rStyle w:val="Hyperlink"/>
                <w:noProof/>
              </w:rPr>
              <w:t>Diagrama de Classe</w:t>
            </w:r>
            <w:r w:rsidR="00351678">
              <w:rPr>
                <w:noProof/>
                <w:webHidden/>
              </w:rPr>
              <w:tab/>
            </w:r>
            <w:r w:rsidR="00351678">
              <w:rPr>
                <w:noProof/>
                <w:webHidden/>
              </w:rPr>
              <w:fldChar w:fldCharType="begin"/>
            </w:r>
            <w:r w:rsidR="00351678">
              <w:rPr>
                <w:noProof/>
                <w:webHidden/>
              </w:rPr>
              <w:instrText xml:space="preserve"> PAGEREF _Toc374782379 \h </w:instrText>
            </w:r>
            <w:r w:rsidR="00351678">
              <w:rPr>
                <w:noProof/>
                <w:webHidden/>
              </w:rPr>
            </w:r>
            <w:r w:rsidR="00351678">
              <w:rPr>
                <w:noProof/>
                <w:webHidden/>
              </w:rPr>
              <w:fldChar w:fldCharType="separate"/>
            </w:r>
            <w:r w:rsidR="00351678">
              <w:rPr>
                <w:noProof/>
                <w:webHidden/>
              </w:rPr>
              <w:t>4</w:t>
            </w:r>
            <w:r w:rsidR="00351678">
              <w:rPr>
                <w:noProof/>
                <w:webHidden/>
              </w:rPr>
              <w:fldChar w:fldCharType="end"/>
            </w:r>
          </w:hyperlink>
        </w:p>
        <w:p w:rsidR="00AA61F3" w:rsidRDefault="000922EF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Pr="00AA61F3" w:rsidRDefault="00AA61F3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EC2AD8" w:rsidP="00910B0E">
      <w:pPr>
        <w:pStyle w:val="Ttulo1"/>
        <w:spacing w:line="360" w:lineRule="auto"/>
        <w:rPr>
          <w:szCs w:val="32"/>
        </w:rPr>
      </w:pPr>
      <w:bookmarkStart w:id="0" w:name="_Toc374782379"/>
      <w:r>
        <w:rPr>
          <w:szCs w:val="32"/>
        </w:rPr>
        <w:t>D</w:t>
      </w:r>
      <w:r w:rsidR="00351678">
        <w:rPr>
          <w:szCs w:val="32"/>
        </w:rPr>
        <w:t>iagrama de Classe</w:t>
      </w:r>
      <w:bookmarkEnd w:id="0"/>
    </w:p>
    <w:p w:rsidR="00351678" w:rsidRPr="00351678" w:rsidRDefault="00351678" w:rsidP="00351678">
      <w:r>
        <w:rPr>
          <w:noProof/>
          <w:snapToGrid/>
          <w:lang w:eastAsia="pt-BR"/>
        </w:rPr>
        <w:drawing>
          <wp:inline distT="0" distB="0" distL="0" distR="0">
            <wp:extent cx="5943600" cy="5934075"/>
            <wp:effectExtent l="19050" t="0" r="0" b="0"/>
            <wp:docPr id="1" name="Imagem 0" descr="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41" w:rsidRPr="008A3541" w:rsidRDefault="008A3541" w:rsidP="008A3541"/>
    <w:p w:rsidR="00861119" w:rsidRDefault="00861119" w:rsidP="00861119"/>
    <w:p w:rsidR="00861119" w:rsidRDefault="00861119" w:rsidP="00351678">
      <w:pPr>
        <w:pStyle w:val="Ttulo1"/>
        <w:numPr>
          <w:ilvl w:val="0"/>
          <w:numId w:val="0"/>
        </w:numPr>
        <w:spacing w:line="360" w:lineRule="auto"/>
      </w:pPr>
    </w:p>
    <w:sectPr w:rsidR="00861119" w:rsidSect="005571B9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E4B" w:rsidRDefault="00FF4E4B">
      <w:r>
        <w:separator/>
      </w:r>
    </w:p>
  </w:endnote>
  <w:endnote w:type="continuationSeparator" w:id="0">
    <w:p w:rsidR="00FF4E4B" w:rsidRDefault="00FF4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351678">
              <w:t>PUCPR</w:t>
            </w:r>
          </w:fldSimple>
          <w:r w:rsidRPr="00D055B0">
            <w:t xml:space="preserve">, </w:t>
          </w:r>
          <w:fldSimple w:instr=" DATE \@ &quot;yyyy&quot; ">
            <w:r w:rsidR="00351678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0922EF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0922EF" w:rsidRPr="00D055B0">
            <w:rPr>
              <w:rStyle w:val="Nmerodepgina"/>
            </w:rPr>
            <w:fldChar w:fldCharType="separate"/>
          </w:r>
          <w:r w:rsidR="007B2714">
            <w:rPr>
              <w:rStyle w:val="Nmerodepgina"/>
              <w:noProof/>
            </w:rPr>
            <w:t>4</w:t>
          </w:r>
          <w:r w:rsidR="000922EF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7B2714" w:rsidRPr="007B2714">
              <w:rPr>
                <w:rStyle w:val="Nmerodepgina"/>
                <w:noProof/>
              </w:rPr>
              <w:t>4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E4B" w:rsidRDefault="00FF4E4B">
      <w:r>
        <w:separator/>
      </w:r>
    </w:p>
  </w:footnote>
  <w:footnote w:type="continuationSeparator" w:id="0">
    <w:p w:rsidR="00FF4E4B" w:rsidRDefault="00FF4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EC2AD8" w:rsidP="00351678">
          <w:r>
            <w:t xml:space="preserve">Diagrama de </w:t>
          </w:r>
          <w:r w:rsidR="00351678">
            <w:t>Classe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76663"/>
    <w:rsid w:val="00084AE5"/>
    <w:rsid w:val="000922EF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51678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97E47"/>
    <w:rsid w:val="004B2CFF"/>
    <w:rsid w:val="004C0BB2"/>
    <w:rsid w:val="004C509B"/>
    <w:rsid w:val="004D747F"/>
    <w:rsid w:val="00504F4B"/>
    <w:rsid w:val="00512C25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A35C2"/>
    <w:rsid w:val="007B2714"/>
    <w:rsid w:val="00800945"/>
    <w:rsid w:val="00802B53"/>
    <w:rsid w:val="008149B3"/>
    <w:rsid w:val="00822579"/>
    <w:rsid w:val="0084058B"/>
    <w:rsid w:val="00840A0D"/>
    <w:rsid w:val="00851B11"/>
    <w:rsid w:val="00861119"/>
    <w:rsid w:val="00866465"/>
    <w:rsid w:val="008866C8"/>
    <w:rsid w:val="00895EA8"/>
    <w:rsid w:val="00897C0C"/>
    <w:rsid w:val="008A3541"/>
    <w:rsid w:val="008A4F7E"/>
    <w:rsid w:val="008A5538"/>
    <w:rsid w:val="008A7FE5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2D78"/>
    <w:rsid w:val="00AA3BD2"/>
    <w:rsid w:val="00AA3E72"/>
    <w:rsid w:val="00AA61F3"/>
    <w:rsid w:val="00AC0411"/>
    <w:rsid w:val="00AD0C04"/>
    <w:rsid w:val="00AF4BE9"/>
    <w:rsid w:val="00B0132E"/>
    <w:rsid w:val="00B0660D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CE6B26"/>
    <w:rsid w:val="00D055B0"/>
    <w:rsid w:val="00D0635B"/>
    <w:rsid w:val="00D23BEE"/>
    <w:rsid w:val="00D36D58"/>
    <w:rsid w:val="00D43871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2AD8"/>
    <w:rsid w:val="00EC4533"/>
    <w:rsid w:val="00F177C2"/>
    <w:rsid w:val="00F2033A"/>
    <w:rsid w:val="00F31D25"/>
    <w:rsid w:val="00F71D2F"/>
    <w:rsid w:val="00F730AC"/>
    <w:rsid w:val="00FA44DA"/>
    <w:rsid w:val="00FB1368"/>
    <w:rsid w:val="00FB43A5"/>
    <w:rsid w:val="00FF4E4B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3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13988-95A8-4F68-9648-6F563724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54</TotalTime>
  <Pages>4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18</cp:revision>
  <cp:lastPrinted>2007-09-27T16:13:00Z</cp:lastPrinted>
  <dcterms:created xsi:type="dcterms:W3CDTF">2013-12-05T00:52:00Z</dcterms:created>
  <dcterms:modified xsi:type="dcterms:W3CDTF">2013-12-14T13:04:00Z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