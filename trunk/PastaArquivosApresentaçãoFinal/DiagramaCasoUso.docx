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ED7" w:rsidRPr="005C6DC5" w:rsidRDefault="00C27C54" w:rsidP="00A36553">
      <w:pPr>
        <w:pStyle w:val="Ttul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Proposta de Projeto</w:t>
      </w:r>
    </w:p>
    <w:p w:rsidR="00CB56BB" w:rsidRPr="005C6DC5" w:rsidRDefault="00486C0A" w:rsidP="00A36553">
      <w:pPr>
        <w:adjustRightInd w:val="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REQCYCLER – Ferramenta Colaborativa Para Elicitação e Maturamento de Requisitos</w:t>
      </w:r>
    </w:p>
    <w:p w:rsidR="00CB56BB" w:rsidRPr="005C6DC5" w:rsidRDefault="00CB56BB" w:rsidP="00CB56BB">
      <w:pPr>
        <w:pStyle w:val="Ttulo"/>
        <w:ind w:left="2880" w:firstLine="720"/>
        <w:jc w:val="left"/>
        <w:rPr>
          <w:rFonts w:cs="Arial"/>
          <w:sz w:val="24"/>
          <w:szCs w:val="24"/>
        </w:rPr>
      </w:pPr>
    </w:p>
    <w:p w:rsidR="00CB56BB" w:rsidRPr="005C6DC5" w:rsidRDefault="00CB56BB" w:rsidP="00CB56BB">
      <w:pPr>
        <w:rPr>
          <w:rFonts w:ascii="Arial" w:hAnsi="Arial" w:cs="Arial"/>
          <w:sz w:val="24"/>
          <w:szCs w:val="24"/>
        </w:rPr>
      </w:pPr>
    </w:p>
    <w:p w:rsidR="00E71ED7" w:rsidRPr="005C6DC5" w:rsidRDefault="00E71ED7">
      <w:pPr>
        <w:pStyle w:val="Ttulo"/>
        <w:jc w:val="right"/>
        <w:rPr>
          <w:rFonts w:cs="Arial"/>
          <w:sz w:val="24"/>
          <w:szCs w:val="24"/>
        </w:rPr>
      </w:pPr>
    </w:p>
    <w:p w:rsidR="00E71ED7" w:rsidRPr="005C6DC5" w:rsidRDefault="00E71ED7" w:rsidP="00944D72">
      <w:pPr>
        <w:pStyle w:val="InfoBlue"/>
        <w:rPr>
          <w:rFonts w:ascii="Arial" w:hAnsi="Arial" w:cs="Arial"/>
          <w:sz w:val="24"/>
          <w:szCs w:val="24"/>
        </w:rPr>
      </w:pPr>
    </w:p>
    <w:p w:rsidR="00E71ED7" w:rsidRPr="005C6DC5" w:rsidRDefault="00E71ED7" w:rsidP="00944D72">
      <w:pPr>
        <w:pStyle w:val="InfoBlue"/>
        <w:rPr>
          <w:rFonts w:ascii="Arial" w:hAnsi="Arial" w:cs="Arial"/>
          <w:sz w:val="24"/>
          <w:szCs w:val="24"/>
        </w:rPr>
      </w:pPr>
    </w:p>
    <w:p w:rsidR="00E71ED7" w:rsidRPr="005C6DC5" w:rsidRDefault="00E71ED7">
      <w:pPr>
        <w:pStyle w:val="Ttulo"/>
        <w:rPr>
          <w:rFonts w:cs="Arial"/>
          <w:sz w:val="24"/>
          <w:szCs w:val="24"/>
        </w:rPr>
      </w:pPr>
    </w:p>
    <w:p w:rsidR="00CB56BB" w:rsidRDefault="00CB56BB" w:rsidP="00C27C54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eastAsia="pt-BR"/>
        </w:rPr>
      </w:pPr>
      <w:r w:rsidRPr="005C6DC5">
        <w:rPr>
          <w:rFonts w:ascii="Arial" w:hAnsi="Arial" w:cs="Arial"/>
          <w:snapToGrid/>
          <w:sz w:val="24"/>
          <w:szCs w:val="24"/>
          <w:lang w:eastAsia="pt-BR"/>
        </w:rPr>
        <w:t>Trabalho apresentado ao Curso de</w:t>
      </w:r>
      <w:r w:rsidR="004D747F" w:rsidRPr="005C6DC5">
        <w:rPr>
          <w:rFonts w:ascii="Arial" w:hAnsi="Arial" w:cs="Arial"/>
          <w:snapToGrid/>
          <w:sz w:val="24"/>
          <w:szCs w:val="24"/>
          <w:lang w:eastAsia="pt-BR"/>
        </w:rPr>
        <w:t xml:space="preserve"> </w:t>
      </w:r>
      <w:r w:rsidR="00C27C54">
        <w:rPr>
          <w:rFonts w:ascii="Arial" w:hAnsi="Arial" w:cs="Arial"/>
          <w:snapToGrid/>
          <w:sz w:val="24"/>
          <w:szCs w:val="24"/>
          <w:lang w:eastAsia="pt-BR"/>
        </w:rPr>
        <w:t xml:space="preserve">Especialização em Engenharia de Software </w:t>
      </w:r>
      <w:r w:rsidRPr="005C6DC5">
        <w:rPr>
          <w:rFonts w:ascii="Arial" w:hAnsi="Arial" w:cs="Arial"/>
          <w:snapToGrid/>
          <w:sz w:val="24"/>
          <w:szCs w:val="24"/>
          <w:lang w:eastAsia="pt-BR"/>
        </w:rPr>
        <w:t>à</w:t>
      </w:r>
      <w:r w:rsidR="004D747F" w:rsidRPr="005C6DC5">
        <w:rPr>
          <w:rFonts w:ascii="Arial" w:hAnsi="Arial" w:cs="Arial"/>
          <w:snapToGrid/>
          <w:sz w:val="24"/>
          <w:szCs w:val="24"/>
          <w:lang w:eastAsia="pt-BR"/>
        </w:rPr>
        <w:t xml:space="preserve"> </w:t>
      </w:r>
      <w:r w:rsidRPr="005C6DC5">
        <w:rPr>
          <w:rFonts w:ascii="Arial" w:hAnsi="Arial" w:cs="Arial"/>
          <w:snapToGrid/>
          <w:sz w:val="24"/>
          <w:szCs w:val="24"/>
          <w:lang w:eastAsia="pt-BR"/>
        </w:rPr>
        <w:t xml:space="preserve">disciplina de </w:t>
      </w:r>
      <w:r w:rsidR="00C27C54">
        <w:rPr>
          <w:rFonts w:ascii="Arial" w:hAnsi="Arial" w:cs="Arial"/>
          <w:snapToGrid/>
          <w:sz w:val="24"/>
          <w:szCs w:val="24"/>
          <w:lang w:eastAsia="pt-BR"/>
        </w:rPr>
        <w:t xml:space="preserve">Processo de Desenvolvimento de </w:t>
      </w:r>
      <w:r w:rsidRPr="005C6DC5">
        <w:rPr>
          <w:rFonts w:ascii="Arial" w:hAnsi="Arial" w:cs="Arial"/>
          <w:snapToGrid/>
          <w:sz w:val="24"/>
          <w:szCs w:val="24"/>
          <w:lang w:eastAsia="pt-BR"/>
        </w:rPr>
        <w:t>Projeto.</w:t>
      </w:r>
    </w:p>
    <w:p w:rsidR="00C27C54" w:rsidRPr="005C6DC5" w:rsidRDefault="00C27C54" w:rsidP="00C27C54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eastAsia="pt-BR"/>
        </w:rPr>
      </w:pPr>
    </w:p>
    <w:p w:rsidR="00AA61F3" w:rsidRDefault="00CB56BB" w:rsidP="00AA61F3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eastAsia="pt-BR"/>
        </w:rPr>
      </w:pPr>
      <w:r w:rsidRPr="005C6DC5">
        <w:rPr>
          <w:rFonts w:ascii="Arial" w:hAnsi="Arial" w:cs="Arial"/>
          <w:snapToGrid/>
          <w:sz w:val="24"/>
          <w:szCs w:val="24"/>
          <w:lang w:eastAsia="pt-BR"/>
        </w:rPr>
        <w:t>Orientador</w:t>
      </w:r>
      <w:r w:rsidR="00C27C54">
        <w:rPr>
          <w:rFonts w:ascii="Arial" w:hAnsi="Arial" w:cs="Arial"/>
          <w:snapToGrid/>
          <w:sz w:val="24"/>
          <w:szCs w:val="24"/>
          <w:lang w:eastAsia="pt-BR"/>
        </w:rPr>
        <w:t>es</w:t>
      </w:r>
      <w:r w:rsidRPr="005C6DC5">
        <w:rPr>
          <w:rFonts w:ascii="Arial" w:hAnsi="Arial" w:cs="Arial"/>
          <w:snapToGrid/>
          <w:sz w:val="24"/>
          <w:szCs w:val="24"/>
          <w:lang w:eastAsia="pt-BR"/>
        </w:rPr>
        <w:t xml:space="preserve">: </w:t>
      </w:r>
      <w:r w:rsidR="00AA61F3">
        <w:rPr>
          <w:rFonts w:ascii="Arial" w:hAnsi="Arial" w:cs="Arial"/>
          <w:snapToGrid/>
          <w:sz w:val="24"/>
          <w:szCs w:val="24"/>
          <w:lang w:eastAsia="pt-BR"/>
        </w:rPr>
        <w:tab/>
        <w:t>Profa. Denise Maria Vecino Sato</w:t>
      </w:r>
    </w:p>
    <w:p w:rsidR="00CB56BB" w:rsidRDefault="00AA61F3" w:rsidP="00C27C54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eastAsia="pt-BR"/>
        </w:rPr>
      </w:pPr>
      <w:r>
        <w:rPr>
          <w:rFonts w:ascii="Arial" w:hAnsi="Arial" w:cs="Arial"/>
          <w:snapToGrid/>
          <w:sz w:val="24"/>
          <w:szCs w:val="24"/>
          <w:lang w:eastAsia="pt-BR"/>
        </w:rPr>
        <w:tab/>
      </w:r>
      <w:r>
        <w:rPr>
          <w:rFonts w:ascii="Arial" w:hAnsi="Arial" w:cs="Arial"/>
          <w:snapToGrid/>
          <w:sz w:val="24"/>
          <w:szCs w:val="24"/>
          <w:lang w:eastAsia="pt-BR"/>
        </w:rPr>
        <w:tab/>
      </w:r>
      <w:r w:rsidR="00C27C54">
        <w:rPr>
          <w:rFonts w:ascii="Arial" w:hAnsi="Arial" w:cs="Arial"/>
          <w:snapToGrid/>
          <w:sz w:val="24"/>
          <w:szCs w:val="24"/>
          <w:lang w:eastAsia="pt-BR"/>
        </w:rPr>
        <w:tab/>
      </w:r>
      <w:r w:rsidR="00CB56BB" w:rsidRPr="005C6DC5">
        <w:rPr>
          <w:rFonts w:ascii="Arial" w:hAnsi="Arial" w:cs="Arial"/>
          <w:snapToGrid/>
          <w:sz w:val="24"/>
          <w:szCs w:val="24"/>
          <w:lang w:eastAsia="pt-BR"/>
        </w:rPr>
        <w:t xml:space="preserve">Prof. </w:t>
      </w:r>
      <w:r w:rsidR="00897C0C" w:rsidRPr="005C6DC5">
        <w:rPr>
          <w:rFonts w:ascii="Arial" w:hAnsi="Arial" w:cs="Arial"/>
          <w:snapToGrid/>
          <w:sz w:val="24"/>
          <w:szCs w:val="24"/>
          <w:lang w:eastAsia="pt-BR"/>
        </w:rPr>
        <w:t>Edson Emílio Scalabrin</w:t>
      </w:r>
    </w:p>
    <w:p w:rsidR="00C27C54" w:rsidRDefault="00C27C54" w:rsidP="00AA61F3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eastAsia="pt-BR"/>
        </w:rPr>
      </w:pPr>
      <w:r>
        <w:rPr>
          <w:rFonts w:ascii="Arial" w:hAnsi="Arial" w:cs="Arial"/>
          <w:snapToGrid/>
          <w:sz w:val="24"/>
          <w:szCs w:val="24"/>
          <w:lang w:eastAsia="pt-BR"/>
        </w:rPr>
        <w:tab/>
      </w:r>
      <w:r>
        <w:rPr>
          <w:rFonts w:ascii="Arial" w:hAnsi="Arial" w:cs="Arial"/>
          <w:snapToGrid/>
          <w:sz w:val="24"/>
          <w:szCs w:val="24"/>
          <w:lang w:eastAsia="pt-BR"/>
        </w:rPr>
        <w:tab/>
      </w:r>
      <w:r>
        <w:rPr>
          <w:rFonts w:ascii="Arial" w:hAnsi="Arial" w:cs="Arial"/>
          <w:snapToGrid/>
          <w:sz w:val="24"/>
          <w:szCs w:val="24"/>
          <w:lang w:eastAsia="pt-BR"/>
        </w:rPr>
        <w:tab/>
        <w:t>Prof. Marco Antonio Paludo</w:t>
      </w:r>
    </w:p>
    <w:p w:rsidR="00C27C54" w:rsidRPr="005C6DC5" w:rsidRDefault="00C27C54" w:rsidP="00C27C54">
      <w:pPr>
        <w:widowControl/>
        <w:adjustRightInd w:val="0"/>
        <w:spacing w:line="240" w:lineRule="auto"/>
        <w:ind w:left="4111"/>
        <w:jc w:val="both"/>
        <w:rPr>
          <w:rFonts w:ascii="Arial" w:hAnsi="Arial" w:cs="Arial"/>
          <w:snapToGrid/>
          <w:sz w:val="24"/>
          <w:szCs w:val="24"/>
          <w:lang w:eastAsia="pt-BR"/>
        </w:rPr>
      </w:pPr>
    </w:p>
    <w:p w:rsidR="00E71ED7" w:rsidRPr="005C6DC5" w:rsidRDefault="00E71ED7" w:rsidP="00C27C54">
      <w:pPr>
        <w:ind w:left="4111"/>
        <w:jc w:val="both"/>
        <w:rPr>
          <w:rFonts w:ascii="Arial" w:hAnsi="Arial" w:cs="Arial"/>
          <w:sz w:val="24"/>
          <w:szCs w:val="24"/>
        </w:rPr>
        <w:sectPr w:rsidR="00E71ED7" w:rsidRPr="005C6DC5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E71ED7" w:rsidRDefault="00E71ED7">
      <w:pPr>
        <w:pStyle w:val="Ttulo"/>
        <w:rPr>
          <w:rFonts w:cs="Arial"/>
          <w:sz w:val="24"/>
          <w:szCs w:val="24"/>
        </w:rPr>
      </w:pPr>
      <w:r w:rsidRPr="005C6DC5">
        <w:rPr>
          <w:rFonts w:cs="Arial"/>
          <w:sz w:val="24"/>
          <w:szCs w:val="24"/>
        </w:rPr>
        <w:t>Histórico da Revisão</w:t>
      </w:r>
    </w:p>
    <w:p w:rsidR="00C27C54" w:rsidRPr="00C27C54" w:rsidRDefault="00C27C54" w:rsidP="00C27C5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71ED7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E71ED7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04/12/2</w:t>
            </w:r>
            <w:r w:rsidR="00630A41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de Oliveira</w:t>
            </w:r>
          </w:p>
        </w:tc>
      </w:tr>
      <w:tr w:rsidR="000E33B5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33B5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1ED7" w:rsidRPr="005C6DC5" w:rsidRDefault="00E71ED7">
      <w:pPr>
        <w:rPr>
          <w:rFonts w:ascii="Arial" w:hAnsi="Arial" w:cs="Arial"/>
          <w:sz w:val="24"/>
          <w:szCs w:val="24"/>
        </w:r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AA61F3" w:rsidRDefault="00DE4E70" w:rsidP="00DE4E70">
      <w:pPr>
        <w:pStyle w:val="Ttulo"/>
        <w:ind w:left="720"/>
        <w:jc w:val="left"/>
        <w:rPr>
          <w:sz w:val="28"/>
          <w:szCs w:val="28"/>
        </w:rPr>
      </w:pPr>
      <w:r w:rsidRPr="00DE4E70">
        <w:rPr>
          <w:rFonts w:cs="Arial"/>
          <w:sz w:val="32"/>
          <w:szCs w:val="32"/>
        </w:rPr>
        <w:br/>
      </w:r>
      <w:r w:rsidRPr="00DE4E70">
        <w:rPr>
          <w:rFonts w:cs="Arial"/>
          <w:color w:val="000000"/>
          <w:sz w:val="28"/>
          <w:szCs w:val="28"/>
        </w:rPr>
        <w:br/>
      </w:r>
    </w:p>
    <w:p w:rsidR="00AA61F3" w:rsidRDefault="00AA61F3" w:rsidP="00AA61F3">
      <w:pPr>
        <w:rPr>
          <w:rFonts w:ascii="Arial" w:hAnsi="Arial"/>
        </w:rPr>
      </w:pPr>
      <w:r>
        <w:br w:type="page"/>
      </w:r>
    </w:p>
    <w:p w:rsidR="00AA61F3" w:rsidRDefault="00AA61F3" w:rsidP="00AA61F3">
      <w:pPr>
        <w:pStyle w:val="Ttulo"/>
        <w:spacing w:line="360" w:lineRule="auto"/>
        <w:rPr>
          <w:szCs w:val="32"/>
        </w:rPr>
      </w:pPr>
      <w:r w:rsidRPr="00734324">
        <w:rPr>
          <w:rFonts w:cs="Arial"/>
        </w:rPr>
        <w:lastRenderedPageBreak/>
        <w:t>Índice Analítico</w:t>
      </w:r>
    </w:p>
    <w:sdt>
      <w:sdtPr>
        <w:id w:val="49307265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snapToGrid w:val="0"/>
          <w:color w:val="auto"/>
          <w:sz w:val="20"/>
          <w:szCs w:val="20"/>
        </w:rPr>
      </w:sdtEndPr>
      <w:sdtContent>
        <w:p w:rsidR="00AA61F3" w:rsidRDefault="00AA61F3">
          <w:pPr>
            <w:pStyle w:val="CabealhodoSumrio"/>
          </w:pPr>
        </w:p>
        <w:p w:rsidR="00BD4472" w:rsidRDefault="00AA61F3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964395" w:history="1">
            <w:r w:rsidR="00BD4472" w:rsidRPr="00FA05A5">
              <w:rPr>
                <w:rStyle w:val="Hyperlink"/>
                <w:noProof/>
              </w:rPr>
              <w:t>1.</w:t>
            </w:r>
            <w:r w:rsidR="00BD4472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="00BD4472" w:rsidRPr="00FA05A5">
              <w:rPr>
                <w:rStyle w:val="Hyperlink"/>
                <w:noProof/>
              </w:rPr>
              <w:t>Descrição</w:t>
            </w:r>
            <w:r w:rsidR="00BD4472">
              <w:rPr>
                <w:noProof/>
                <w:webHidden/>
              </w:rPr>
              <w:tab/>
            </w:r>
            <w:r w:rsidR="00BD4472">
              <w:rPr>
                <w:noProof/>
                <w:webHidden/>
              </w:rPr>
              <w:fldChar w:fldCharType="begin"/>
            </w:r>
            <w:r w:rsidR="00BD4472">
              <w:rPr>
                <w:noProof/>
                <w:webHidden/>
              </w:rPr>
              <w:instrText xml:space="preserve"> PAGEREF _Toc373964395 \h </w:instrText>
            </w:r>
            <w:r w:rsidR="00BD4472">
              <w:rPr>
                <w:noProof/>
                <w:webHidden/>
              </w:rPr>
            </w:r>
            <w:r w:rsidR="00BD4472">
              <w:rPr>
                <w:noProof/>
                <w:webHidden/>
              </w:rPr>
              <w:fldChar w:fldCharType="separate"/>
            </w:r>
            <w:r w:rsidR="00BD4472">
              <w:rPr>
                <w:noProof/>
                <w:webHidden/>
              </w:rPr>
              <w:t>4</w:t>
            </w:r>
            <w:r w:rsidR="00BD4472">
              <w:rPr>
                <w:noProof/>
                <w:webHidden/>
              </w:rPr>
              <w:fldChar w:fldCharType="end"/>
            </w:r>
          </w:hyperlink>
        </w:p>
        <w:p w:rsidR="00BD4472" w:rsidRDefault="00BD447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373964396" w:history="1">
            <w:r w:rsidRPr="00FA05A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FA05A5">
              <w:rPr>
                <w:rStyle w:val="Hyperlink"/>
                <w:noProof/>
              </w:rPr>
              <w:t>Principais Benefícios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_Toc373964396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1F3" w:rsidRDefault="00AA61F3">
          <w:r>
            <w:fldChar w:fldCharType="end"/>
          </w:r>
        </w:p>
      </w:sdtContent>
    </w:sdt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Pr="00AA61F3" w:rsidRDefault="00AA61F3" w:rsidP="00AA61F3"/>
    <w:p w:rsidR="00AA61F3" w:rsidRP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910B0E">
      <w:pPr>
        <w:pStyle w:val="Ttulo1"/>
        <w:spacing w:line="360" w:lineRule="auto"/>
        <w:rPr>
          <w:szCs w:val="32"/>
        </w:rPr>
      </w:pPr>
      <w:bookmarkStart w:id="0" w:name="_Toc373964395"/>
      <w:r w:rsidRPr="00AA61F3">
        <w:rPr>
          <w:szCs w:val="32"/>
        </w:rPr>
        <w:t>Descrição</w:t>
      </w:r>
      <w:bookmarkEnd w:id="0"/>
    </w:p>
    <w:p w:rsidR="00125546" w:rsidRDefault="00125546" w:rsidP="00125546">
      <w:pPr>
        <w:pStyle w:val="Corpodetexto"/>
        <w:spacing w:before="60" w:line="360" w:lineRule="auto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Os requisitos são necessários para garantir o sucesso de um projeto. Quando eles não possuem um lugar único onde possam ser cadastrados e gerenciados, muitas equipes, principalmente a de arquitetura e desenvolvimento, acabam sendo impactados negativamente.</w:t>
      </w:r>
    </w:p>
    <w:p w:rsidR="00125546" w:rsidRPr="00125546" w:rsidRDefault="00125546" w:rsidP="00125546">
      <w:pPr>
        <w:pStyle w:val="Corpodetexto"/>
        <w:spacing w:before="60" w:line="360" w:lineRule="auto"/>
        <w:ind w:left="0"/>
        <w:jc w:val="both"/>
      </w:pPr>
      <w:r>
        <w:rPr>
          <w:rFonts w:ascii="Calibri" w:hAnsi="Calibri" w:cs="Calibri"/>
        </w:rPr>
        <w:t>Partindo desde cenário, onde o mercado é muito fraco para realizar o gerenciamento do ciclo de vida do requisito, é onde encontramos uma oportunidade para o sistema REQCYCLER.</w:t>
      </w:r>
    </w:p>
    <w:p w:rsidR="00910B0E" w:rsidRDefault="00910B0E" w:rsidP="00910B0E">
      <w:pPr>
        <w:pStyle w:val="Corpodetexto"/>
        <w:suppressAutoHyphens/>
        <w:autoSpaceDN/>
        <w:spacing w:line="360" w:lineRule="auto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projeto proposto</w:t>
      </w:r>
      <w:r w:rsidR="007416F2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de maneira geral</w:t>
      </w:r>
      <w:r w:rsidR="007416F2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tem como objetivo possibilitar que o processo de descobrimento e refinamento de </w:t>
      </w:r>
      <w:r w:rsidRPr="00910B0E">
        <w:rPr>
          <w:rFonts w:ascii="Calibri" w:hAnsi="Calibri" w:cs="Calibri"/>
          <w:snapToGrid/>
          <w:lang w:eastAsia="zh-CN"/>
        </w:rPr>
        <w:t>requisitos</w:t>
      </w:r>
      <w:r>
        <w:rPr>
          <w:rFonts w:ascii="Calibri" w:hAnsi="Calibri" w:cs="Calibri"/>
        </w:rPr>
        <w:t xml:space="preserve"> de software </w:t>
      </w:r>
      <w:r w:rsidR="00125546">
        <w:rPr>
          <w:rFonts w:ascii="Calibri" w:hAnsi="Calibri" w:cs="Calibri"/>
        </w:rPr>
        <w:t>torne-se</w:t>
      </w:r>
      <w:r>
        <w:rPr>
          <w:rFonts w:ascii="Calibri" w:hAnsi="Calibri" w:cs="Calibri"/>
        </w:rPr>
        <w:t xml:space="preserve"> menos oneroso e </w:t>
      </w:r>
      <w:r w:rsidRPr="0079535F">
        <w:rPr>
          <w:rFonts w:ascii="Calibri" w:hAnsi="Calibri" w:cs="Calibri"/>
        </w:rPr>
        <w:t>mais</w:t>
      </w:r>
      <w:r>
        <w:rPr>
          <w:rFonts w:ascii="Calibri" w:hAnsi="Calibri" w:cs="Calibri"/>
        </w:rPr>
        <w:t xml:space="preserve"> eficaz, pois, por meio dele (sistema) os requisitos hão de adquirir maior acurácia, rastreabilidade e manutenibilidade.</w:t>
      </w:r>
    </w:p>
    <w:p w:rsidR="007416F2" w:rsidRPr="00B22EA4" w:rsidRDefault="007416F2" w:rsidP="007416F2">
      <w:pPr>
        <w:pStyle w:val="Corpodetexto"/>
        <w:spacing w:before="60" w:line="360" w:lineRule="auto"/>
        <w:ind w:left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O sistema trata-se de uma proposta com poucos concorrentes similares no mercado. Os concorrentes existentes abordam o assunto requisitos de software sob uma ótica diferente, proporcionando muito pouco sobre o </w:t>
      </w:r>
      <w:proofErr w:type="spellStart"/>
      <w:r>
        <w:rPr>
          <w:rFonts w:ascii="Calibri" w:hAnsi="Calibri" w:cs="Calibri"/>
        </w:rPr>
        <w:t>maturamento</w:t>
      </w:r>
      <w:proofErr w:type="spellEnd"/>
      <w:r>
        <w:rPr>
          <w:rFonts w:ascii="Calibri" w:hAnsi="Calibri" w:cs="Calibri"/>
        </w:rPr>
        <w:t xml:space="preserve"> dos requisitos e o clico de vida dos mesmos</w:t>
      </w:r>
      <w:r w:rsidRPr="00B22EA4">
        <w:rPr>
          <w:rFonts w:ascii="Calibri" w:hAnsi="Calibri" w:cs="Calibri"/>
          <w:b/>
        </w:rPr>
        <w:t xml:space="preserve">. </w:t>
      </w:r>
    </w:p>
    <w:p w:rsidR="007416F2" w:rsidRPr="00910B0E" w:rsidRDefault="007416F2" w:rsidP="00910B0E">
      <w:pPr>
        <w:pStyle w:val="Corpodetexto"/>
        <w:suppressAutoHyphens/>
        <w:autoSpaceDN/>
        <w:spacing w:line="360" w:lineRule="auto"/>
        <w:ind w:left="0"/>
        <w:jc w:val="both"/>
      </w:pPr>
    </w:p>
    <w:p w:rsidR="00DE4E70" w:rsidRDefault="00AA61F3" w:rsidP="00910B0E">
      <w:pPr>
        <w:pStyle w:val="Ttulo1"/>
        <w:spacing w:line="360" w:lineRule="auto"/>
        <w:rPr>
          <w:szCs w:val="32"/>
        </w:rPr>
      </w:pPr>
      <w:bookmarkStart w:id="1" w:name="_Toc373964396"/>
      <w:r w:rsidRPr="00AA61F3">
        <w:rPr>
          <w:szCs w:val="32"/>
        </w:rPr>
        <w:t xml:space="preserve">Principais </w:t>
      </w:r>
      <w:r w:rsidRPr="004B2CFF">
        <w:rPr>
          <w:szCs w:val="32"/>
        </w:rPr>
        <w:t>Benefícios</w:t>
      </w:r>
      <w:r w:rsidRPr="00AA61F3">
        <w:rPr>
          <w:szCs w:val="32"/>
        </w:rPr>
        <w:t xml:space="preserve"> Esperados</w:t>
      </w:r>
      <w:bookmarkEnd w:id="1"/>
    </w:p>
    <w:p w:rsidR="00125546" w:rsidRDefault="00125546" w:rsidP="00125546">
      <w:pPr>
        <w:pStyle w:val="Corpodetexto"/>
        <w:suppressAutoHyphens/>
        <w:autoSpaceDN/>
        <w:spacing w:line="360" w:lineRule="auto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sistema proposto será uma ferramenta web pelas quais entidades diversas poderão beneficiar-se por meio da criação de projetos próprios. Estes projetos abrangerão a atribuição de responsabilidades aos seus participantes, cadastro, classificação e </w:t>
      </w:r>
      <w:proofErr w:type="spellStart"/>
      <w:r>
        <w:rPr>
          <w:rFonts w:ascii="Calibri" w:hAnsi="Calibri" w:cs="Calibri"/>
        </w:rPr>
        <w:t>elicitação</w:t>
      </w:r>
      <w:proofErr w:type="spellEnd"/>
      <w:r>
        <w:rPr>
          <w:rFonts w:ascii="Calibri" w:hAnsi="Calibri" w:cs="Calibri"/>
        </w:rPr>
        <w:t xml:space="preserve"> de requisitos por pacote, definição de níveis de aprovação de requisitos, workflow de revisões, aprovação e validação. Com todas estas características ocorrerá o gerenciamento do ciclo de vida de um requisito</w:t>
      </w:r>
    </w:p>
    <w:p w:rsidR="00125546" w:rsidRPr="00125546" w:rsidRDefault="00125546" w:rsidP="00125546"/>
    <w:sectPr w:rsidR="00125546" w:rsidRPr="00125546" w:rsidSect="005571B9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F73" w:rsidRDefault="00DD0F73">
      <w:r>
        <w:separator/>
      </w:r>
    </w:p>
  </w:endnote>
  <w:endnote w:type="continuationSeparator" w:id="0">
    <w:p w:rsidR="00DD0F73" w:rsidRDefault="00DD0F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E33B5" w:rsidRPr="00D055B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ind w:right="360"/>
          </w:pPr>
          <w:r w:rsidRPr="00D055B0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jc w:val="center"/>
          </w:pPr>
          <w:r w:rsidRPr="00D055B0">
            <w:sym w:font="Symbol" w:char="F0D3"/>
          </w:r>
          <w:fldSimple w:instr=" DOCPROPERTY &quot;Company&quot;  \* MERGEFORMAT ">
            <w:r w:rsidR="00486C0A">
              <w:t>PUCPR</w:t>
            </w:r>
          </w:fldSimple>
          <w:r w:rsidRPr="00D055B0">
            <w:t xml:space="preserve">, </w:t>
          </w:r>
          <w:fldSimple w:instr=" DATE \@ &quot;yyyy&quot; ">
            <w:r w:rsidR="00AA61F3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jc w:val="right"/>
          </w:pPr>
          <w:r w:rsidRPr="00D055B0">
            <w:t xml:space="preserve">Pág. </w:t>
          </w:r>
          <w:r w:rsidR="00AD0C04" w:rsidRPr="00D055B0">
            <w:rPr>
              <w:rStyle w:val="Nmerodepgina"/>
            </w:rPr>
            <w:fldChar w:fldCharType="begin"/>
          </w:r>
          <w:r w:rsidRPr="00D055B0">
            <w:rPr>
              <w:rStyle w:val="Nmerodepgina"/>
            </w:rPr>
            <w:instrText xml:space="preserve"> PAGE </w:instrText>
          </w:r>
          <w:r w:rsidR="00AD0C04" w:rsidRPr="00D055B0">
            <w:rPr>
              <w:rStyle w:val="Nmerodepgina"/>
            </w:rPr>
            <w:fldChar w:fldCharType="separate"/>
          </w:r>
          <w:r w:rsidR="00630A41">
            <w:rPr>
              <w:rStyle w:val="Nmerodepgina"/>
              <w:noProof/>
            </w:rPr>
            <w:t>2</w:t>
          </w:r>
          <w:r w:rsidR="00AD0C04" w:rsidRPr="00D055B0">
            <w:rPr>
              <w:rStyle w:val="Nmerodepgina"/>
            </w:rPr>
            <w:fldChar w:fldCharType="end"/>
          </w:r>
          <w:r w:rsidRPr="00D055B0">
            <w:rPr>
              <w:rStyle w:val="Nmerodepgina"/>
            </w:rPr>
            <w:t xml:space="preserve"> de </w:t>
          </w:r>
          <w:fldSimple w:instr=" NUMPAGES  \* MERGEFORMAT ">
            <w:r w:rsidR="00630A41" w:rsidRPr="00630A41">
              <w:rPr>
                <w:rStyle w:val="Nmerodepgina"/>
                <w:noProof/>
              </w:rPr>
              <w:t>4</w:t>
            </w:r>
          </w:fldSimple>
        </w:p>
      </w:tc>
    </w:tr>
  </w:tbl>
  <w:p w:rsidR="000E33B5" w:rsidRDefault="000E33B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F73" w:rsidRDefault="00DD0F73">
      <w:r>
        <w:separator/>
      </w:r>
    </w:p>
  </w:footnote>
  <w:footnote w:type="continuationSeparator" w:id="0">
    <w:p w:rsidR="00DD0F73" w:rsidRDefault="00DD0F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3B5" w:rsidRDefault="000E33B5">
    <w:pPr>
      <w:rPr>
        <w:sz w:val="24"/>
        <w:szCs w:val="24"/>
      </w:rPr>
    </w:pPr>
  </w:p>
  <w:p w:rsidR="000E33B5" w:rsidRDefault="000E33B5">
    <w:pPr>
      <w:pBdr>
        <w:top w:val="single" w:sz="6" w:space="1" w:color="auto"/>
      </w:pBdr>
      <w:rPr>
        <w:sz w:val="24"/>
        <w:szCs w:val="24"/>
      </w:rPr>
    </w:pPr>
  </w:p>
  <w:p w:rsidR="000E33B5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Guilherme Esplugues Sanches Calegari</w:t>
    </w:r>
  </w:p>
  <w:p w:rsidR="00486C0A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Lucas de Oliveira</w:t>
    </w:r>
  </w:p>
  <w:p w:rsidR="00486C0A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Rodrigo Moreschi Valoski</w:t>
    </w:r>
  </w:p>
  <w:p w:rsidR="000E33B5" w:rsidRDefault="000E33B5">
    <w:pPr>
      <w:pBdr>
        <w:bottom w:val="single" w:sz="6" w:space="1" w:color="auto"/>
      </w:pBdr>
      <w:jc w:val="right"/>
      <w:rPr>
        <w:sz w:val="24"/>
        <w:szCs w:val="24"/>
      </w:rPr>
    </w:pPr>
  </w:p>
  <w:p w:rsidR="000E33B5" w:rsidRDefault="000E33B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E33B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AA3BD2">
          <w:r>
            <w:t>REQCYCLER – Ferramenta Colaborativa Para Elicitação e Maturamento de Requisitos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0E33B5">
          <w:pPr>
            <w:tabs>
              <w:tab w:val="left" w:pos="1135"/>
            </w:tabs>
            <w:spacing w:before="40"/>
            <w:ind w:right="68"/>
          </w:pPr>
          <w:r>
            <w:t xml:space="preserve">  Versão:</w:t>
          </w:r>
          <w:r w:rsidR="00AA3BD2">
            <w:t xml:space="preserve">           1.0</w:t>
          </w:r>
        </w:p>
      </w:tc>
    </w:tr>
    <w:tr w:rsidR="000E33B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Pr="00BB54C5" w:rsidRDefault="00C27C54">
          <w:r>
            <w:t>Proposta de Projeto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0E33B5">
          <w:r w:rsidRPr="00BB54C5">
            <w:t xml:space="preserve">  </w:t>
          </w:r>
          <w:r>
            <w:t xml:space="preserve">Data: </w:t>
          </w:r>
          <w:r w:rsidR="00AA3BD2">
            <w:t>04/12/2013</w:t>
          </w:r>
        </w:p>
      </w:tc>
    </w:tr>
  </w:tbl>
  <w:p w:rsidR="000E33B5" w:rsidRDefault="000E33B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69848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DB5CE88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  <w:rPr>
        <w:b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21A3493"/>
    <w:multiLevelType w:val="hybridMultilevel"/>
    <w:tmpl w:val="A8F652BA"/>
    <w:lvl w:ilvl="0" w:tplc="97983B0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8AB1A83"/>
    <w:multiLevelType w:val="multilevel"/>
    <w:tmpl w:val="81AAF0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EDF4C35"/>
    <w:multiLevelType w:val="hybridMultilevel"/>
    <w:tmpl w:val="81505DBE"/>
    <w:lvl w:ilvl="0" w:tplc="28F838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5A526EA"/>
    <w:multiLevelType w:val="hybridMultilevel"/>
    <w:tmpl w:val="2AFA01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4097FD3"/>
    <w:multiLevelType w:val="hybridMultilevel"/>
    <w:tmpl w:val="59BCDA74"/>
    <w:lvl w:ilvl="0" w:tplc="B498C2DA">
      <w:start w:val="1"/>
      <w:numFmt w:val="bullet"/>
      <w:pStyle w:val="Itemcom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2060DB0"/>
    <w:multiLevelType w:val="hybridMultilevel"/>
    <w:tmpl w:val="9A2898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9"/>
  </w:num>
  <w:num w:numId="5">
    <w:abstractNumId w:val="18"/>
  </w:num>
  <w:num w:numId="6">
    <w:abstractNumId w:val="2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25"/>
  </w:num>
  <w:num w:numId="9">
    <w:abstractNumId w:val="4"/>
  </w:num>
  <w:num w:numId="10">
    <w:abstractNumId w:val="15"/>
  </w:num>
  <w:num w:numId="11">
    <w:abstractNumId w:val="12"/>
  </w:num>
  <w:num w:numId="12">
    <w:abstractNumId w:val="24"/>
  </w:num>
  <w:num w:numId="13">
    <w:abstractNumId w:val="11"/>
  </w:num>
  <w:num w:numId="14">
    <w:abstractNumId w:val="6"/>
  </w:num>
  <w:num w:numId="15">
    <w:abstractNumId w:val="22"/>
  </w:num>
  <w:num w:numId="16">
    <w:abstractNumId w:val="17"/>
  </w:num>
  <w:num w:numId="17">
    <w:abstractNumId w:val="8"/>
  </w:num>
  <w:num w:numId="18">
    <w:abstractNumId w:val="16"/>
  </w:num>
  <w:num w:numId="19">
    <w:abstractNumId w:val="2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1"/>
  </w:num>
  <w:num w:numId="22">
    <w:abstractNumId w:val="23"/>
  </w:num>
  <w:num w:numId="23">
    <w:abstractNumId w:val="20"/>
  </w:num>
  <w:num w:numId="24">
    <w:abstractNumId w:val="20"/>
  </w:num>
  <w:num w:numId="25">
    <w:abstractNumId w:val="14"/>
  </w:num>
  <w:num w:numId="26">
    <w:abstractNumId w:val="5"/>
  </w:num>
  <w:num w:numId="27">
    <w:abstractNumId w:val="0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0"/>
  </w:num>
  <w:num w:numId="45">
    <w:abstractNumId w:val="7"/>
  </w:num>
  <w:num w:numId="46">
    <w:abstractNumId w:val="1"/>
  </w:num>
  <w:num w:numId="4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137694"/>
    <w:rsid w:val="0001213D"/>
    <w:rsid w:val="00076663"/>
    <w:rsid w:val="00084AE5"/>
    <w:rsid w:val="000A27C5"/>
    <w:rsid w:val="000A5F81"/>
    <w:rsid w:val="000B6E64"/>
    <w:rsid w:val="000B796D"/>
    <w:rsid w:val="000E33B5"/>
    <w:rsid w:val="0010366D"/>
    <w:rsid w:val="00104E78"/>
    <w:rsid w:val="00125546"/>
    <w:rsid w:val="001312B9"/>
    <w:rsid w:val="00137694"/>
    <w:rsid w:val="001378B2"/>
    <w:rsid w:val="00140F19"/>
    <w:rsid w:val="00154446"/>
    <w:rsid w:val="00161A8A"/>
    <w:rsid w:val="0016582D"/>
    <w:rsid w:val="00185351"/>
    <w:rsid w:val="001C6349"/>
    <w:rsid w:val="001E6424"/>
    <w:rsid w:val="001F7EB1"/>
    <w:rsid w:val="00200332"/>
    <w:rsid w:val="00230755"/>
    <w:rsid w:val="002351F7"/>
    <w:rsid w:val="002505D6"/>
    <w:rsid w:val="00260B76"/>
    <w:rsid w:val="00270373"/>
    <w:rsid w:val="0028194D"/>
    <w:rsid w:val="002B0DC7"/>
    <w:rsid w:val="002E2E14"/>
    <w:rsid w:val="003214F0"/>
    <w:rsid w:val="003634FD"/>
    <w:rsid w:val="00373126"/>
    <w:rsid w:val="003944C7"/>
    <w:rsid w:val="003C4086"/>
    <w:rsid w:val="003C4E2F"/>
    <w:rsid w:val="003D4386"/>
    <w:rsid w:val="004061CB"/>
    <w:rsid w:val="00417A07"/>
    <w:rsid w:val="0042143C"/>
    <w:rsid w:val="004253A7"/>
    <w:rsid w:val="00444674"/>
    <w:rsid w:val="00451F65"/>
    <w:rsid w:val="00472982"/>
    <w:rsid w:val="00486C0A"/>
    <w:rsid w:val="00497E47"/>
    <w:rsid w:val="004B2CFF"/>
    <w:rsid w:val="004C0BB2"/>
    <w:rsid w:val="004C509B"/>
    <w:rsid w:val="004D747F"/>
    <w:rsid w:val="00504F4B"/>
    <w:rsid w:val="00512C25"/>
    <w:rsid w:val="00531CF4"/>
    <w:rsid w:val="005571B9"/>
    <w:rsid w:val="005606C9"/>
    <w:rsid w:val="005643D9"/>
    <w:rsid w:val="00570F1C"/>
    <w:rsid w:val="005716D3"/>
    <w:rsid w:val="00577664"/>
    <w:rsid w:val="0058089C"/>
    <w:rsid w:val="00586907"/>
    <w:rsid w:val="005A24DA"/>
    <w:rsid w:val="005A2BA8"/>
    <w:rsid w:val="005A67A2"/>
    <w:rsid w:val="005A6CFB"/>
    <w:rsid w:val="005B4E4F"/>
    <w:rsid w:val="005C2828"/>
    <w:rsid w:val="005C5025"/>
    <w:rsid w:val="005C6DC5"/>
    <w:rsid w:val="005D03D4"/>
    <w:rsid w:val="005E797E"/>
    <w:rsid w:val="00606D76"/>
    <w:rsid w:val="00630A41"/>
    <w:rsid w:val="00650362"/>
    <w:rsid w:val="0065120D"/>
    <w:rsid w:val="00664966"/>
    <w:rsid w:val="00667F5C"/>
    <w:rsid w:val="00672A06"/>
    <w:rsid w:val="006B2E8D"/>
    <w:rsid w:val="006B737B"/>
    <w:rsid w:val="006C6160"/>
    <w:rsid w:val="006C7E63"/>
    <w:rsid w:val="006D402F"/>
    <w:rsid w:val="006D6840"/>
    <w:rsid w:val="006F621D"/>
    <w:rsid w:val="007324F2"/>
    <w:rsid w:val="007416F2"/>
    <w:rsid w:val="00742D97"/>
    <w:rsid w:val="00766D4C"/>
    <w:rsid w:val="00775739"/>
    <w:rsid w:val="00780C07"/>
    <w:rsid w:val="00782535"/>
    <w:rsid w:val="0078418E"/>
    <w:rsid w:val="00784C9B"/>
    <w:rsid w:val="00786443"/>
    <w:rsid w:val="00794BC3"/>
    <w:rsid w:val="0079535F"/>
    <w:rsid w:val="007A35C2"/>
    <w:rsid w:val="00800945"/>
    <w:rsid w:val="00802B53"/>
    <w:rsid w:val="008149B3"/>
    <w:rsid w:val="00822579"/>
    <w:rsid w:val="0084058B"/>
    <w:rsid w:val="00840A0D"/>
    <w:rsid w:val="00851B11"/>
    <w:rsid w:val="00866465"/>
    <w:rsid w:val="008866C8"/>
    <w:rsid w:val="00895EA8"/>
    <w:rsid w:val="00897C0C"/>
    <w:rsid w:val="008A4F7E"/>
    <w:rsid w:val="008A5538"/>
    <w:rsid w:val="008D6B57"/>
    <w:rsid w:val="008E3B1C"/>
    <w:rsid w:val="00910B0E"/>
    <w:rsid w:val="00922BE6"/>
    <w:rsid w:val="0093558E"/>
    <w:rsid w:val="0094293F"/>
    <w:rsid w:val="00944415"/>
    <w:rsid w:val="00944D72"/>
    <w:rsid w:val="00971FD8"/>
    <w:rsid w:val="0099055C"/>
    <w:rsid w:val="009A0C5A"/>
    <w:rsid w:val="009B4E0F"/>
    <w:rsid w:val="009B6631"/>
    <w:rsid w:val="009C1069"/>
    <w:rsid w:val="009C4862"/>
    <w:rsid w:val="009D47C9"/>
    <w:rsid w:val="009E1A88"/>
    <w:rsid w:val="00A029EE"/>
    <w:rsid w:val="00A36553"/>
    <w:rsid w:val="00A5440F"/>
    <w:rsid w:val="00A622A3"/>
    <w:rsid w:val="00A65510"/>
    <w:rsid w:val="00A721FC"/>
    <w:rsid w:val="00A72AF8"/>
    <w:rsid w:val="00A83647"/>
    <w:rsid w:val="00AA3BD2"/>
    <w:rsid w:val="00AA3E72"/>
    <w:rsid w:val="00AA61F3"/>
    <w:rsid w:val="00AC0411"/>
    <w:rsid w:val="00AD0C04"/>
    <w:rsid w:val="00AF4BE9"/>
    <w:rsid w:val="00B0132E"/>
    <w:rsid w:val="00B102EF"/>
    <w:rsid w:val="00B417E3"/>
    <w:rsid w:val="00B662EB"/>
    <w:rsid w:val="00B74972"/>
    <w:rsid w:val="00B75064"/>
    <w:rsid w:val="00B77C8F"/>
    <w:rsid w:val="00B93864"/>
    <w:rsid w:val="00B93B0B"/>
    <w:rsid w:val="00BB1B62"/>
    <w:rsid w:val="00BB54C5"/>
    <w:rsid w:val="00BB5C46"/>
    <w:rsid w:val="00BD1F08"/>
    <w:rsid w:val="00BD4472"/>
    <w:rsid w:val="00C06B29"/>
    <w:rsid w:val="00C21861"/>
    <w:rsid w:val="00C27C54"/>
    <w:rsid w:val="00C30344"/>
    <w:rsid w:val="00C35303"/>
    <w:rsid w:val="00C369A6"/>
    <w:rsid w:val="00C45A19"/>
    <w:rsid w:val="00C46C53"/>
    <w:rsid w:val="00C5032A"/>
    <w:rsid w:val="00C527A2"/>
    <w:rsid w:val="00C72257"/>
    <w:rsid w:val="00C82BA1"/>
    <w:rsid w:val="00C942F2"/>
    <w:rsid w:val="00CB2B14"/>
    <w:rsid w:val="00CB56BB"/>
    <w:rsid w:val="00CB6D9E"/>
    <w:rsid w:val="00CC736C"/>
    <w:rsid w:val="00D055B0"/>
    <w:rsid w:val="00D0635B"/>
    <w:rsid w:val="00D23BEE"/>
    <w:rsid w:val="00D36D58"/>
    <w:rsid w:val="00D67E37"/>
    <w:rsid w:val="00D8706D"/>
    <w:rsid w:val="00D93562"/>
    <w:rsid w:val="00D939CB"/>
    <w:rsid w:val="00D95DBF"/>
    <w:rsid w:val="00DA3364"/>
    <w:rsid w:val="00DA7D09"/>
    <w:rsid w:val="00DD0F73"/>
    <w:rsid w:val="00DD241E"/>
    <w:rsid w:val="00DD2F6D"/>
    <w:rsid w:val="00DE4E70"/>
    <w:rsid w:val="00DE5753"/>
    <w:rsid w:val="00E0688E"/>
    <w:rsid w:val="00E15B07"/>
    <w:rsid w:val="00E31FD9"/>
    <w:rsid w:val="00E5597A"/>
    <w:rsid w:val="00E71ED7"/>
    <w:rsid w:val="00E76686"/>
    <w:rsid w:val="00E8696B"/>
    <w:rsid w:val="00EB0464"/>
    <w:rsid w:val="00EC4533"/>
    <w:rsid w:val="00F177C2"/>
    <w:rsid w:val="00F2033A"/>
    <w:rsid w:val="00F31D25"/>
    <w:rsid w:val="00F730AC"/>
    <w:rsid w:val="00FA44DA"/>
    <w:rsid w:val="00FB1368"/>
    <w:rsid w:val="00FB43A5"/>
    <w:rsid w:val="00FF5BC4"/>
    <w:rsid w:val="00FF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1B9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5571B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5571B9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5571B9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5571B9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5571B9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571B9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571B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571B9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571B9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571B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571B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5571B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5571B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571B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5571B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5571B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5571B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571B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571B9"/>
  </w:style>
  <w:style w:type="paragraph" w:customStyle="1" w:styleId="Bullet1">
    <w:name w:val="Bullet1"/>
    <w:basedOn w:val="Normal"/>
    <w:rsid w:val="005571B9"/>
    <w:pPr>
      <w:ind w:left="720" w:hanging="432"/>
    </w:pPr>
  </w:style>
  <w:style w:type="paragraph" w:customStyle="1" w:styleId="Bullet2">
    <w:name w:val="Bullet2"/>
    <w:basedOn w:val="Normal"/>
    <w:rsid w:val="005571B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571B9"/>
    <w:pPr>
      <w:keepLines/>
      <w:spacing w:after="120"/>
    </w:pPr>
  </w:style>
  <w:style w:type="paragraph" w:styleId="Corpodetexto">
    <w:name w:val="Body Text"/>
    <w:basedOn w:val="Normal"/>
    <w:rsid w:val="005571B9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5571B9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5571B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571B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5571B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5571B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571B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571B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571B9"/>
    <w:pPr>
      <w:ind w:left="600"/>
    </w:pPr>
  </w:style>
  <w:style w:type="paragraph" w:styleId="Sumrio5">
    <w:name w:val="toc 5"/>
    <w:basedOn w:val="Normal"/>
    <w:next w:val="Normal"/>
    <w:autoRedefine/>
    <w:semiHidden/>
    <w:rsid w:val="005571B9"/>
    <w:pPr>
      <w:ind w:left="800"/>
    </w:pPr>
  </w:style>
  <w:style w:type="paragraph" w:styleId="Sumrio6">
    <w:name w:val="toc 6"/>
    <w:basedOn w:val="Normal"/>
    <w:next w:val="Normal"/>
    <w:autoRedefine/>
    <w:semiHidden/>
    <w:rsid w:val="005571B9"/>
    <w:pPr>
      <w:ind w:left="1000"/>
    </w:pPr>
  </w:style>
  <w:style w:type="paragraph" w:styleId="Sumrio7">
    <w:name w:val="toc 7"/>
    <w:basedOn w:val="Normal"/>
    <w:next w:val="Normal"/>
    <w:autoRedefine/>
    <w:semiHidden/>
    <w:rsid w:val="005571B9"/>
    <w:pPr>
      <w:ind w:left="1200"/>
    </w:pPr>
  </w:style>
  <w:style w:type="paragraph" w:styleId="Sumrio8">
    <w:name w:val="toc 8"/>
    <w:basedOn w:val="Normal"/>
    <w:next w:val="Normal"/>
    <w:autoRedefine/>
    <w:semiHidden/>
    <w:rsid w:val="005571B9"/>
    <w:pPr>
      <w:ind w:left="1400"/>
    </w:pPr>
  </w:style>
  <w:style w:type="paragraph" w:styleId="Sumrio9">
    <w:name w:val="toc 9"/>
    <w:basedOn w:val="Normal"/>
    <w:next w:val="Normal"/>
    <w:autoRedefine/>
    <w:semiHidden/>
    <w:rsid w:val="005571B9"/>
    <w:pPr>
      <w:ind w:left="1600"/>
    </w:pPr>
  </w:style>
  <w:style w:type="paragraph" w:styleId="Recuodecorpodetexto">
    <w:name w:val="Body Text Indent"/>
    <w:basedOn w:val="Normal"/>
    <w:rsid w:val="005571B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571B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5571B9"/>
    <w:pPr>
      <w:widowControl/>
      <w:numPr>
        <w:numId w:val="4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944D72"/>
    <w:pPr>
      <w:spacing w:after="120"/>
      <w:jc w:val="both"/>
    </w:pPr>
    <w:rPr>
      <w:iCs/>
    </w:rPr>
  </w:style>
  <w:style w:type="character" w:styleId="Hyperlink">
    <w:name w:val="Hyperlink"/>
    <w:basedOn w:val="Fontepargpadro"/>
    <w:uiPriority w:val="99"/>
    <w:rsid w:val="005571B9"/>
    <w:rPr>
      <w:color w:val="0000FF"/>
      <w:u w:val="single"/>
    </w:rPr>
  </w:style>
  <w:style w:type="character" w:styleId="Forte">
    <w:name w:val="Strong"/>
    <w:basedOn w:val="Fontepargpadro"/>
    <w:qFormat/>
    <w:rsid w:val="005571B9"/>
    <w:rPr>
      <w:b/>
      <w:bCs/>
    </w:rPr>
  </w:style>
  <w:style w:type="character" w:styleId="HiperlinkVisitado">
    <w:name w:val="FollowedHyperlink"/>
    <w:basedOn w:val="Fontepargpadro"/>
    <w:rsid w:val="005571B9"/>
    <w:rPr>
      <w:color w:val="800080"/>
      <w:u w:val="single"/>
    </w:rPr>
  </w:style>
  <w:style w:type="character" w:customStyle="1" w:styleId="tw4winNone">
    <w:name w:val="tw4winNone"/>
    <w:basedOn w:val="Fontepargpadro"/>
    <w:rsid w:val="005571B9"/>
  </w:style>
  <w:style w:type="character" w:customStyle="1" w:styleId="tw4winExternal">
    <w:name w:val="tw4winExternal"/>
    <w:basedOn w:val="Fontepargpadro"/>
    <w:rsid w:val="005571B9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5571B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571B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571B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571B9"/>
    <w:rPr>
      <w:color w:val="0000FF"/>
    </w:rPr>
  </w:style>
  <w:style w:type="character" w:customStyle="1" w:styleId="tw4winPopup">
    <w:name w:val="tw4winPopup"/>
    <w:rsid w:val="005571B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571B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571B9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eastAsia="pt-BR"/>
    </w:rPr>
  </w:style>
  <w:style w:type="character" w:customStyle="1" w:styleId="InfoBlueChar">
    <w:name w:val="InfoBlue Char"/>
    <w:basedOn w:val="Fontepargpadro"/>
    <w:link w:val="InfoBlue"/>
    <w:rsid w:val="00944D72"/>
    <w:rPr>
      <w:iCs/>
      <w:snapToGrid w:val="0"/>
      <w:lang w:val="pt-BR" w:eastAsia="en-US" w:bidi="ar-SA"/>
    </w:rPr>
  </w:style>
  <w:style w:type="table" w:styleId="Tabelacomgrade">
    <w:name w:val="Table Grid"/>
    <w:basedOn w:val="Tabelanormal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  <w:numId w:val="0"/>
      </w:numPr>
      <w:spacing w:before="0" w:after="0" w:line="240" w:lineRule="auto"/>
    </w:pPr>
    <w:rPr>
      <w:rFonts w:ascii="Lucida Sans" w:hAnsi="Lucida Sans"/>
      <w:i w:val="0"/>
      <w:sz w:val="24"/>
      <w:szCs w:val="24"/>
      <w:u w:val="single"/>
    </w:rPr>
  </w:style>
  <w:style w:type="paragraph" w:customStyle="1" w:styleId="Explicao">
    <w:name w:val="Explicação"/>
    <w:basedOn w:val="InfoBlue"/>
    <w:rsid w:val="00C45A19"/>
    <w:pPr>
      <w:spacing w:after="0" w:line="240" w:lineRule="auto"/>
    </w:pPr>
  </w:style>
  <w:style w:type="paragraph" w:customStyle="1" w:styleId="Itemcombullet">
    <w:name w:val="Item com bullet"/>
    <w:basedOn w:val="Normal"/>
    <w:rsid w:val="00E76686"/>
    <w:pPr>
      <w:numPr>
        <w:numId w:val="23"/>
      </w:numPr>
    </w:pPr>
  </w:style>
  <w:style w:type="paragraph" w:styleId="Legenda">
    <w:name w:val="caption"/>
    <w:basedOn w:val="Normal"/>
    <w:next w:val="Normal"/>
    <w:qFormat/>
    <w:rsid w:val="00270373"/>
    <w:rPr>
      <w:b/>
      <w:bCs/>
    </w:rPr>
  </w:style>
  <w:style w:type="paragraph" w:styleId="Commarcadores">
    <w:name w:val="List Bullet"/>
    <w:basedOn w:val="Normal"/>
    <w:rsid w:val="00270373"/>
    <w:pPr>
      <w:numPr>
        <w:numId w:val="27"/>
      </w:numPr>
    </w:pPr>
  </w:style>
  <w:style w:type="paragraph" w:styleId="ndicedeilustraes">
    <w:name w:val="table of figures"/>
    <w:basedOn w:val="Normal"/>
    <w:next w:val="Normal"/>
    <w:semiHidden/>
    <w:rsid w:val="005606C9"/>
  </w:style>
  <w:style w:type="paragraph" w:customStyle="1" w:styleId="Comentario">
    <w:name w:val="Comentario"/>
    <w:basedOn w:val="Corpodetexto"/>
    <w:rsid w:val="005C6DC5"/>
    <w:pPr>
      <w:keepLines w:val="0"/>
      <w:widowControl/>
      <w:overflowPunct w:val="0"/>
      <w:adjustRightInd w:val="0"/>
      <w:spacing w:before="60" w:after="60" w:line="240" w:lineRule="auto"/>
      <w:ind w:left="454"/>
      <w:jc w:val="both"/>
      <w:textAlignment w:val="baseline"/>
    </w:pPr>
    <w:rPr>
      <w:i/>
      <w:snapToGrid/>
      <w:sz w:val="24"/>
      <w:lang w:eastAsia="pt-BR"/>
    </w:rPr>
  </w:style>
  <w:style w:type="paragraph" w:styleId="Textodebalo">
    <w:name w:val="Balloon Text"/>
    <w:basedOn w:val="Normal"/>
    <w:link w:val="TextodebaloChar"/>
    <w:rsid w:val="005716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16D3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61F3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Files\Estudos\POSPUC\SVN\PastaArquivosApresenta&#231;&#227;oFinal\PropostaDeProjetoEdita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E62651-5A3A-4761-A3E1-2F7550A59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PropostaDeProjetoEditado</Template>
  <TotalTime>35</TotalTime>
  <Pages>4</Pages>
  <Words>349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 de Viabilidade</vt:lpstr>
    </vt:vector>
  </TitlesOfParts>
  <Company>PUCPR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Viabilidade</dc:title>
  <dc:subject>&lt;Nome do Projeto&gt;</dc:subject>
  <dc:creator>Lucas</dc:creator>
  <dc:description>Adaptado do RUP para as necessidades do Programa de Aprendizagem.</dc:description>
  <cp:lastModifiedBy>Lucas</cp:lastModifiedBy>
  <cp:revision>12</cp:revision>
  <cp:lastPrinted>2007-09-27T16:13:00Z</cp:lastPrinted>
  <dcterms:created xsi:type="dcterms:W3CDTF">2013-12-05T00:52:00Z</dcterms:created>
  <dcterms:modified xsi:type="dcterms:W3CDTF">2013-12-05T01:51:00Z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