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Pr="009A7453">
        <w:rPr>
          <w:rFonts w:ascii="Calibri" w:hAnsi="Calibri"/>
        </w:rPr>
        <w:t xml:space="preserve">REQCYCLER - Ferramenta Colaborativa para </w:t>
      </w:r>
      <w:proofErr w:type="spellStart"/>
      <w:r w:rsidRPr="009A7453">
        <w:rPr>
          <w:rFonts w:ascii="Calibri" w:hAnsi="Calibri"/>
        </w:rPr>
        <w:t>Elicitação</w:t>
      </w:r>
      <w:proofErr w:type="spellEnd"/>
      <w:r w:rsidRPr="009A7453">
        <w:rPr>
          <w:rFonts w:ascii="Calibri" w:hAnsi="Calibri"/>
        </w:rPr>
        <w:t xml:space="preserve"> e </w:t>
      </w:r>
      <w:proofErr w:type="spellStart"/>
      <w:r w:rsidRPr="009A7453">
        <w:rPr>
          <w:rFonts w:ascii="Calibri" w:hAnsi="Calibri"/>
        </w:rPr>
        <w:t>Maturamento</w:t>
      </w:r>
      <w:proofErr w:type="spellEnd"/>
      <w:r w:rsidRPr="009A7453">
        <w:rPr>
          <w:rFonts w:ascii="Calibri" w:hAnsi="Calibri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861119" w:rsidRPr="009A7453" w:rsidRDefault="00861119" w:rsidP="00861119">
      <w:pPr>
        <w:rPr>
          <w:rFonts w:ascii="Calibri" w:hAnsi="Calibri"/>
        </w:rPr>
      </w:pPr>
    </w:p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</w:p>
    <w:p w:rsidR="00861119" w:rsidRPr="009A7453" w:rsidRDefault="00861119" w:rsidP="00861119">
      <w:pPr>
        <w:pStyle w:val="Ttulo"/>
        <w:jc w:val="right"/>
        <w:rPr>
          <w:rFonts w:ascii="Calibri" w:hAnsi="Calibri"/>
        </w:rPr>
      </w:pPr>
    </w:p>
    <w:p w:rsidR="00C27C54" w:rsidRPr="00861119" w:rsidRDefault="00861119" w:rsidP="00861119">
      <w:pPr>
        <w:widowControl/>
        <w:adjustRightInd w:val="0"/>
        <w:spacing w:line="240" w:lineRule="auto"/>
        <w:ind w:left="4111"/>
        <w:jc w:val="right"/>
        <w:rPr>
          <w:rFonts w:ascii="Arial" w:hAnsi="Arial" w:cs="Arial"/>
          <w:b/>
          <w:snapToGrid/>
          <w:sz w:val="24"/>
          <w:szCs w:val="24"/>
          <w:lang w:eastAsia="pt-BR"/>
        </w:rPr>
      </w:pPr>
      <w:r w:rsidRPr="00861119">
        <w:rPr>
          <w:rFonts w:ascii="Calibri" w:hAnsi="Calibri"/>
          <w:b/>
          <w:sz w:val="28"/>
          <w:szCs w:val="28"/>
        </w:rPr>
        <w:t>Versão 1.0</w:t>
      </w:r>
    </w:p>
    <w:p w:rsidR="00E71ED7" w:rsidRPr="005C6DC5" w:rsidRDefault="00E71ED7" w:rsidP="00C27C54">
      <w:pPr>
        <w:ind w:left="4111"/>
        <w:jc w:val="both"/>
        <w:rPr>
          <w:rFonts w:ascii="Arial" w:hAnsi="Arial" w:cs="Arial"/>
          <w:sz w:val="24"/>
          <w:szCs w:val="24"/>
        </w:rPr>
        <w:sectPr w:rsidR="00E71ED7" w:rsidRPr="005C6DC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E71ED7" w:rsidRDefault="00E71ED7">
      <w:pPr>
        <w:pStyle w:val="Ttulo"/>
        <w:rPr>
          <w:rFonts w:cs="Arial"/>
          <w:sz w:val="24"/>
          <w:szCs w:val="24"/>
        </w:rPr>
      </w:pPr>
      <w:r w:rsidRPr="005C6DC5">
        <w:rPr>
          <w:rFonts w:cs="Arial"/>
          <w:sz w:val="24"/>
          <w:szCs w:val="24"/>
        </w:rPr>
        <w:t>Histórico da Revisão</w:t>
      </w:r>
    </w:p>
    <w:p w:rsidR="00C27C54" w:rsidRPr="00C27C54" w:rsidRDefault="00C27C54" w:rsidP="00C27C5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1ED7" w:rsidRPr="005C6DC5" w:rsidRDefault="00E71ED7">
            <w:pPr>
              <w:pStyle w:val="Tabletex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6DC5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E71ED7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04/12/2</w:t>
            </w:r>
            <w:r w:rsidR="00630A41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1ED7" w:rsidRPr="005C6DC5" w:rsidRDefault="00AA3BD2" w:rsidP="0001213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de Oliveira</w:t>
            </w: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33B5" w:rsidRPr="005C6DC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3B5" w:rsidRPr="005C6DC5" w:rsidRDefault="000E33B5" w:rsidP="000E33B5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1ED7" w:rsidRPr="005C6DC5" w:rsidRDefault="00E71ED7">
      <w:pPr>
        <w:rPr>
          <w:rFonts w:ascii="Arial" w:hAnsi="Arial"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C27C54" w:rsidRDefault="00C27C54">
      <w:pPr>
        <w:pStyle w:val="Ttulo"/>
        <w:rPr>
          <w:rFonts w:cs="Arial"/>
          <w:sz w:val="24"/>
          <w:szCs w:val="24"/>
        </w:rPr>
      </w:pPr>
    </w:p>
    <w:p w:rsidR="00AA61F3" w:rsidRDefault="00DE4E70" w:rsidP="00DE4E70">
      <w:pPr>
        <w:pStyle w:val="Ttulo"/>
        <w:ind w:left="720"/>
        <w:jc w:val="left"/>
        <w:rPr>
          <w:sz w:val="28"/>
          <w:szCs w:val="28"/>
        </w:rPr>
      </w:pPr>
      <w:r w:rsidRPr="00DE4E70">
        <w:rPr>
          <w:rFonts w:cs="Arial"/>
          <w:sz w:val="32"/>
          <w:szCs w:val="32"/>
        </w:rPr>
        <w:br/>
      </w:r>
      <w:r w:rsidRPr="00DE4E70">
        <w:rPr>
          <w:rFonts w:cs="Arial"/>
          <w:color w:val="000000"/>
          <w:sz w:val="28"/>
          <w:szCs w:val="28"/>
        </w:rPr>
        <w:br/>
      </w:r>
    </w:p>
    <w:p w:rsidR="00AA61F3" w:rsidRDefault="00AA61F3" w:rsidP="00AA61F3">
      <w:pPr>
        <w:rPr>
          <w:rFonts w:ascii="Arial" w:hAnsi="Arial"/>
        </w:rPr>
      </w:pPr>
      <w:r>
        <w:br w:type="page"/>
      </w:r>
    </w:p>
    <w:p w:rsidR="00AA61F3" w:rsidRDefault="00AA61F3" w:rsidP="00AA61F3">
      <w:pPr>
        <w:pStyle w:val="Ttulo"/>
        <w:spacing w:line="360" w:lineRule="auto"/>
        <w:rPr>
          <w:szCs w:val="32"/>
        </w:rPr>
      </w:pPr>
      <w:r w:rsidRPr="00734324">
        <w:rPr>
          <w:rFonts w:cs="Arial"/>
        </w:rP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b w:val="0"/>
          <w:bCs w:val="0"/>
          <w:snapToGrid w:val="0"/>
          <w:color w:val="auto"/>
          <w:sz w:val="20"/>
          <w:szCs w:val="20"/>
        </w:rPr>
        <w:id w:val="493072659"/>
        <w:docPartObj>
          <w:docPartGallery w:val="Table of Contents"/>
          <w:docPartUnique/>
        </w:docPartObj>
      </w:sdtPr>
      <w:sdtContent>
        <w:p w:rsidR="00AA61F3" w:rsidRDefault="00AA61F3">
          <w:pPr>
            <w:pStyle w:val="CabealhodoSumrio"/>
          </w:pPr>
        </w:p>
        <w:p w:rsidR="00861119" w:rsidRDefault="00AA2D78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r>
            <w:fldChar w:fldCharType="begin"/>
          </w:r>
          <w:r w:rsidR="00AA61F3">
            <w:instrText xml:space="preserve"> TOC \o "1-3" \h \z \u </w:instrText>
          </w:r>
          <w:r>
            <w:fldChar w:fldCharType="separate"/>
          </w:r>
          <w:hyperlink w:anchor="_Toc374751461" w:history="1">
            <w:r w:rsidR="00861119" w:rsidRPr="000E0C6B">
              <w:rPr>
                <w:rStyle w:val="Hyperlink"/>
                <w:noProof/>
              </w:rPr>
              <w:t>1.</w:t>
            </w:r>
            <w:r w:rsidR="00861119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861119" w:rsidRPr="000E0C6B">
              <w:rPr>
                <w:rStyle w:val="Hyperlink"/>
                <w:noProof/>
              </w:rPr>
              <w:t>Autenticar</w:t>
            </w:r>
            <w:r w:rsidR="00861119">
              <w:rPr>
                <w:noProof/>
                <w:webHidden/>
              </w:rPr>
              <w:tab/>
            </w:r>
            <w:r w:rsidR="00861119">
              <w:rPr>
                <w:noProof/>
                <w:webHidden/>
              </w:rPr>
              <w:fldChar w:fldCharType="begin"/>
            </w:r>
            <w:r w:rsidR="00861119">
              <w:rPr>
                <w:noProof/>
                <w:webHidden/>
              </w:rPr>
              <w:instrText xml:space="preserve"> PAGEREF _Toc374751461 \h </w:instrText>
            </w:r>
            <w:r w:rsidR="00861119">
              <w:rPr>
                <w:noProof/>
                <w:webHidden/>
              </w:rPr>
            </w:r>
            <w:r w:rsidR="00861119">
              <w:rPr>
                <w:noProof/>
                <w:webHidden/>
              </w:rPr>
              <w:fldChar w:fldCharType="separate"/>
            </w:r>
            <w:r w:rsidR="00861119">
              <w:rPr>
                <w:noProof/>
                <w:webHidden/>
              </w:rPr>
              <w:t>4</w:t>
            </w:r>
            <w:r w:rsidR="00861119">
              <w:rPr>
                <w:noProof/>
                <w:webHidden/>
              </w:rPr>
              <w:fldChar w:fldCharType="end"/>
            </w:r>
          </w:hyperlink>
        </w:p>
        <w:p w:rsidR="00861119" w:rsidRDefault="00861119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74751462" w:history="1">
            <w:r w:rsidRPr="000E0C6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0E0C6B">
              <w:rPr>
                <w:rStyle w:val="Hyperlink"/>
                <w:noProof/>
              </w:rPr>
              <w:t>Gerenciar Elicitação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119" w:rsidRDefault="00861119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74751463" w:history="1">
            <w:r w:rsidRPr="000E0C6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0E0C6B">
              <w:rPr>
                <w:rStyle w:val="Hyperlink"/>
                <w:noProof/>
              </w:rPr>
              <w:t>Gerenciar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119" w:rsidRDefault="00861119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74751464" w:history="1">
            <w:r w:rsidRPr="000E0C6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0E0C6B">
              <w:rPr>
                <w:rStyle w:val="Hyperlink"/>
                <w:noProof/>
              </w:rPr>
              <w:t>Gerenciar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119" w:rsidRDefault="00861119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74751465" w:history="1">
            <w:r w:rsidRPr="000E0C6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0E0C6B">
              <w:rPr>
                <w:rStyle w:val="Hyperlink"/>
                <w:noProof/>
              </w:rPr>
              <w:t>Manter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119" w:rsidRDefault="00861119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74751466" w:history="1">
            <w:r w:rsidRPr="000E0C6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Pr="000E0C6B">
              <w:rPr>
                <w:rStyle w:val="Hyperlink"/>
                <w:noProof/>
              </w:rPr>
              <w:t>Manter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_Toc374751466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1F3" w:rsidRDefault="00AA2D78">
          <w:r>
            <w:fldChar w:fldCharType="end"/>
          </w:r>
        </w:p>
      </w:sdtContent>
    </w:sdt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Default="00AA61F3" w:rsidP="00AA61F3"/>
    <w:p w:rsidR="00AA61F3" w:rsidRPr="00AA61F3" w:rsidRDefault="00AA61F3" w:rsidP="00AA61F3"/>
    <w:p w:rsidR="00AA61F3" w:rsidRP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AA61F3" w:rsidP="00AA61F3">
      <w:pPr>
        <w:pStyle w:val="Ttulo1"/>
        <w:numPr>
          <w:ilvl w:val="0"/>
          <w:numId w:val="0"/>
        </w:numPr>
        <w:rPr>
          <w:szCs w:val="32"/>
        </w:rPr>
      </w:pPr>
    </w:p>
    <w:p w:rsidR="00AA61F3" w:rsidRDefault="00861119" w:rsidP="00910B0E">
      <w:pPr>
        <w:pStyle w:val="Ttulo1"/>
        <w:spacing w:line="360" w:lineRule="auto"/>
        <w:rPr>
          <w:szCs w:val="32"/>
        </w:rPr>
      </w:pPr>
      <w:bookmarkStart w:id="0" w:name="_Toc374751461"/>
      <w:r>
        <w:rPr>
          <w:szCs w:val="32"/>
        </w:rPr>
        <w:t>Autenticar</w:t>
      </w:r>
      <w:bookmarkEnd w:id="0"/>
    </w:p>
    <w:p w:rsidR="00861119" w:rsidRPr="00861119" w:rsidRDefault="00861119" w:rsidP="00861119">
      <w:r>
        <w:rPr>
          <w:noProof/>
          <w:snapToGrid/>
          <w:lang w:eastAsia="pt-BR"/>
        </w:rPr>
        <w:drawing>
          <wp:inline distT="0" distB="0" distL="0" distR="0">
            <wp:extent cx="5810250" cy="3143250"/>
            <wp:effectExtent l="19050" t="0" r="0" b="0"/>
            <wp:docPr id="1" name="Imagem 0" descr="Autenti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ca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F2" w:rsidRPr="00910B0E" w:rsidRDefault="007416F2" w:rsidP="00910B0E">
      <w:pPr>
        <w:pStyle w:val="Corpodetexto"/>
        <w:suppressAutoHyphens/>
        <w:autoSpaceDN/>
        <w:spacing w:line="360" w:lineRule="auto"/>
        <w:ind w:left="0"/>
        <w:jc w:val="both"/>
      </w:pPr>
    </w:p>
    <w:p w:rsidR="00DE4E70" w:rsidRDefault="00861119" w:rsidP="00910B0E">
      <w:pPr>
        <w:pStyle w:val="Ttulo1"/>
        <w:spacing w:line="360" w:lineRule="auto"/>
        <w:rPr>
          <w:szCs w:val="32"/>
        </w:rPr>
      </w:pPr>
      <w:bookmarkStart w:id="1" w:name="_Toc374751462"/>
      <w:r>
        <w:rPr>
          <w:szCs w:val="32"/>
        </w:rPr>
        <w:lastRenderedPageBreak/>
        <w:t xml:space="preserve">Gerenciar </w:t>
      </w:r>
      <w:proofErr w:type="spellStart"/>
      <w:r>
        <w:rPr>
          <w:szCs w:val="32"/>
        </w:rPr>
        <w:t>Elicitação</w:t>
      </w:r>
      <w:bookmarkEnd w:id="1"/>
      <w:proofErr w:type="spellEnd"/>
    </w:p>
    <w:p w:rsidR="00861119" w:rsidRPr="00861119" w:rsidRDefault="00861119" w:rsidP="00861119">
      <w:r>
        <w:rPr>
          <w:noProof/>
          <w:snapToGrid/>
          <w:lang w:eastAsia="pt-BR"/>
        </w:rPr>
        <w:drawing>
          <wp:inline distT="0" distB="0" distL="0" distR="0">
            <wp:extent cx="5943600" cy="3071495"/>
            <wp:effectExtent l="19050" t="0" r="0" b="0"/>
            <wp:docPr id="2" name="Imagem 1" descr="Gerenciar Elici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 Elicitaçã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46" w:rsidRDefault="00125546" w:rsidP="00125546"/>
    <w:p w:rsidR="00861119" w:rsidRDefault="00861119" w:rsidP="00125546"/>
    <w:p w:rsidR="00861119" w:rsidRDefault="00861119" w:rsidP="00861119">
      <w:pPr>
        <w:pStyle w:val="Ttulo1"/>
        <w:spacing w:line="360" w:lineRule="auto"/>
        <w:rPr>
          <w:szCs w:val="32"/>
        </w:rPr>
      </w:pPr>
      <w:bookmarkStart w:id="2" w:name="_Toc374751463"/>
      <w:r>
        <w:rPr>
          <w:szCs w:val="32"/>
        </w:rPr>
        <w:lastRenderedPageBreak/>
        <w:t>Gerenciar Requisitos</w:t>
      </w:r>
      <w:bookmarkEnd w:id="2"/>
    </w:p>
    <w:p w:rsidR="00861119" w:rsidRDefault="00861119" w:rsidP="00861119">
      <w:r>
        <w:rPr>
          <w:noProof/>
          <w:snapToGrid/>
          <w:lang w:eastAsia="pt-BR"/>
        </w:rPr>
        <w:drawing>
          <wp:inline distT="0" distB="0" distL="0" distR="0">
            <wp:extent cx="5943600" cy="5240020"/>
            <wp:effectExtent l="19050" t="0" r="0" b="0"/>
            <wp:docPr id="3" name="Imagem 2" descr="Gerenciar Requisi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 Requisito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19" w:rsidRDefault="00861119" w:rsidP="00861119"/>
    <w:p w:rsidR="00861119" w:rsidRDefault="00861119" w:rsidP="00861119">
      <w:pPr>
        <w:pStyle w:val="Ttulo1"/>
        <w:spacing w:line="360" w:lineRule="auto"/>
      </w:pPr>
      <w:bookmarkStart w:id="3" w:name="_Toc374751464"/>
      <w:r>
        <w:lastRenderedPageBreak/>
        <w:t>Gerenciar Workflow</w:t>
      </w:r>
      <w:bookmarkEnd w:id="3"/>
    </w:p>
    <w:p w:rsidR="00861119" w:rsidRDefault="00861119" w:rsidP="00861119">
      <w:r>
        <w:rPr>
          <w:noProof/>
          <w:snapToGrid/>
          <w:lang w:eastAsia="pt-BR"/>
        </w:rPr>
        <w:drawing>
          <wp:inline distT="0" distB="0" distL="0" distR="0">
            <wp:extent cx="5943600" cy="4558665"/>
            <wp:effectExtent l="19050" t="0" r="0" b="0"/>
            <wp:docPr id="4" name="Imagem 3" descr="Gerenciar Work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 Workflo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19" w:rsidRDefault="00861119" w:rsidP="00861119"/>
    <w:p w:rsidR="00861119" w:rsidRDefault="00861119" w:rsidP="00861119">
      <w:pPr>
        <w:pStyle w:val="Ttulo1"/>
        <w:spacing w:line="360" w:lineRule="auto"/>
      </w:pPr>
      <w:bookmarkStart w:id="4" w:name="_Toc374751465"/>
      <w:r>
        <w:lastRenderedPageBreak/>
        <w:t>Manter Projetos</w:t>
      </w:r>
      <w:bookmarkEnd w:id="4"/>
    </w:p>
    <w:p w:rsidR="00861119" w:rsidRDefault="00861119" w:rsidP="00861119">
      <w:r>
        <w:rPr>
          <w:noProof/>
          <w:snapToGrid/>
          <w:lang w:eastAsia="pt-BR"/>
        </w:rPr>
        <w:drawing>
          <wp:inline distT="0" distB="0" distL="0" distR="0">
            <wp:extent cx="5943600" cy="5140325"/>
            <wp:effectExtent l="19050" t="0" r="0" b="0"/>
            <wp:docPr id="5" name="Imagem 4" descr="Manter Proje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 Projeto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19" w:rsidRDefault="00861119" w:rsidP="00861119"/>
    <w:p w:rsidR="00861119" w:rsidRDefault="00861119" w:rsidP="00861119">
      <w:pPr>
        <w:pStyle w:val="Ttulo1"/>
        <w:spacing w:line="360" w:lineRule="auto"/>
      </w:pPr>
      <w:bookmarkStart w:id="5" w:name="_Toc374751466"/>
      <w:r>
        <w:lastRenderedPageBreak/>
        <w:t>Manter Usuários</w:t>
      </w:r>
      <w:bookmarkEnd w:id="5"/>
    </w:p>
    <w:p w:rsidR="00861119" w:rsidRPr="00861119" w:rsidRDefault="00861119" w:rsidP="00861119">
      <w:r>
        <w:rPr>
          <w:noProof/>
          <w:snapToGrid/>
          <w:lang w:eastAsia="pt-BR"/>
        </w:rPr>
        <w:drawing>
          <wp:inline distT="0" distB="0" distL="0" distR="0">
            <wp:extent cx="5943600" cy="4240530"/>
            <wp:effectExtent l="19050" t="0" r="0" b="0"/>
            <wp:docPr id="6" name="Imagem 5" descr="Manter Usuá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r Usuário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119" w:rsidRPr="00861119" w:rsidSect="005571B9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60D" w:rsidRDefault="00B0660D">
      <w:r>
        <w:separator/>
      </w:r>
    </w:p>
  </w:endnote>
  <w:endnote w:type="continuationSeparator" w:id="0">
    <w:p w:rsidR="00B0660D" w:rsidRDefault="00B06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33B5" w:rsidRPr="00D055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ind w:right="360"/>
          </w:pPr>
          <w:r w:rsidRPr="00D055B0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center"/>
          </w:pPr>
          <w:r w:rsidRPr="00D055B0">
            <w:sym w:font="Symbol" w:char="F0D3"/>
          </w:r>
          <w:fldSimple w:instr=" DOCPROPERTY &quot;Company&quot;  \* MERGEFORMAT ">
            <w:r w:rsidR="00486C0A">
              <w:t>PUCPR</w:t>
            </w:r>
          </w:fldSimple>
          <w:r w:rsidRPr="00D055B0">
            <w:t xml:space="preserve">, </w:t>
          </w:r>
          <w:fldSimple w:instr=" DATE \@ &quot;yyyy&quot; ">
            <w:r w:rsidR="00861119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33B5" w:rsidRPr="00D055B0" w:rsidRDefault="000E33B5">
          <w:pPr>
            <w:jc w:val="right"/>
          </w:pPr>
          <w:r w:rsidRPr="00D055B0">
            <w:t xml:space="preserve">Pág. </w:t>
          </w:r>
          <w:r w:rsidR="00AA2D78" w:rsidRPr="00D055B0">
            <w:rPr>
              <w:rStyle w:val="Nmerodepgina"/>
            </w:rPr>
            <w:fldChar w:fldCharType="begin"/>
          </w:r>
          <w:r w:rsidRPr="00D055B0">
            <w:rPr>
              <w:rStyle w:val="Nmerodepgina"/>
            </w:rPr>
            <w:instrText xml:space="preserve"> PAGE </w:instrText>
          </w:r>
          <w:r w:rsidR="00AA2D78" w:rsidRPr="00D055B0">
            <w:rPr>
              <w:rStyle w:val="Nmerodepgina"/>
            </w:rPr>
            <w:fldChar w:fldCharType="separate"/>
          </w:r>
          <w:r w:rsidR="00D43871">
            <w:rPr>
              <w:rStyle w:val="Nmerodepgina"/>
              <w:noProof/>
            </w:rPr>
            <w:t>5</w:t>
          </w:r>
          <w:r w:rsidR="00AA2D78" w:rsidRPr="00D055B0">
            <w:rPr>
              <w:rStyle w:val="Nmerodepgina"/>
            </w:rPr>
            <w:fldChar w:fldCharType="end"/>
          </w:r>
          <w:r w:rsidRPr="00D055B0">
            <w:rPr>
              <w:rStyle w:val="Nmerodepgina"/>
            </w:rPr>
            <w:t xml:space="preserve"> de </w:t>
          </w:r>
          <w:fldSimple w:instr=" NUMPAGES  \* MERGEFORMAT ">
            <w:r w:rsidR="00D43871" w:rsidRPr="00D43871">
              <w:rPr>
                <w:rStyle w:val="Nmerodepgina"/>
                <w:noProof/>
              </w:rPr>
              <w:t>9</w:t>
            </w:r>
          </w:fldSimple>
        </w:p>
      </w:tc>
    </w:tr>
  </w:tbl>
  <w:p w:rsidR="000E33B5" w:rsidRDefault="000E33B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60D" w:rsidRDefault="00B0660D">
      <w:r>
        <w:separator/>
      </w:r>
    </w:p>
  </w:footnote>
  <w:footnote w:type="continuationSeparator" w:id="0">
    <w:p w:rsidR="00B0660D" w:rsidRDefault="00B066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3B5" w:rsidRDefault="000E33B5">
    <w:pPr>
      <w:rPr>
        <w:sz w:val="24"/>
        <w:szCs w:val="24"/>
      </w:rPr>
    </w:pPr>
  </w:p>
  <w:p w:rsidR="000E33B5" w:rsidRDefault="000E33B5">
    <w:pPr>
      <w:pBdr>
        <w:top w:val="single" w:sz="6" w:space="1" w:color="auto"/>
      </w:pBdr>
      <w:rPr>
        <w:sz w:val="24"/>
        <w:szCs w:val="24"/>
      </w:rPr>
    </w:pPr>
  </w:p>
  <w:p w:rsidR="000E33B5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Guilherme Esplugues Sanches Calegari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Lucas de Oliveira</w:t>
    </w:r>
  </w:p>
  <w:p w:rsidR="00486C0A" w:rsidRDefault="00486C0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Rodrigo Moreschi Valoski</w:t>
    </w:r>
  </w:p>
  <w:p w:rsidR="000E33B5" w:rsidRDefault="000E33B5">
    <w:pPr>
      <w:pBdr>
        <w:bottom w:val="single" w:sz="6" w:space="1" w:color="auto"/>
      </w:pBdr>
      <w:jc w:val="right"/>
      <w:rPr>
        <w:sz w:val="24"/>
        <w:szCs w:val="24"/>
      </w:rPr>
    </w:pPr>
  </w:p>
  <w:p w:rsidR="000E33B5" w:rsidRDefault="000E33B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AA3BD2">
          <w:r>
            <w:t>REQCYCLER – Ferramenta Colaborativa Para Elicitação e Maturamento de Requisitos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pPr>
            <w:tabs>
              <w:tab w:val="left" w:pos="1135"/>
            </w:tabs>
            <w:spacing w:before="40"/>
            <w:ind w:right="68"/>
          </w:pPr>
          <w:r>
            <w:t xml:space="preserve">  Versão:</w:t>
          </w:r>
          <w:r w:rsidR="00AA3BD2">
            <w:t xml:space="preserve">           1.0</w:t>
          </w:r>
        </w:p>
      </w:tc>
    </w:tr>
    <w:tr w:rsidR="000E33B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Pr="00BB54C5" w:rsidRDefault="00861119">
          <w:r>
            <w:t>Diagrama de Caso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E33B5" w:rsidRDefault="000E33B5">
          <w:r w:rsidRPr="00BB54C5">
            <w:t xml:space="preserve">  </w:t>
          </w:r>
          <w:r>
            <w:t xml:space="preserve">Data: </w:t>
          </w:r>
          <w:r w:rsidR="00AA3BD2">
            <w:t>04/12/2013</w:t>
          </w:r>
        </w:p>
      </w:tc>
    </w:tr>
  </w:tbl>
  <w:p w:rsidR="000E33B5" w:rsidRDefault="000E33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9848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DB5CE88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  <w:rPr>
        <w:b/>
      </w:rPr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18AB1A83"/>
    <w:multiLevelType w:val="multilevel"/>
    <w:tmpl w:val="81AAF0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4097FD3"/>
    <w:multiLevelType w:val="hybridMultilevel"/>
    <w:tmpl w:val="59BCDA74"/>
    <w:lvl w:ilvl="0" w:tplc="B498C2DA">
      <w:start w:val="1"/>
      <w:numFmt w:val="bullet"/>
      <w:pStyle w:val="Itemcom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137694"/>
    <w:rsid w:val="0001213D"/>
    <w:rsid w:val="00076663"/>
    <w:rsid w:val="00084AE5"/>
    <w:rsid w:val="000A27C5"/>
    <w:rsid w:val="000A5F81"/>
    <w:rsid w:val="000B6E64"/>
    <w:rsid w:val="000B796D"/>
    <w:rsid w:val="000E33B5"/>
    <w:rsid w:val="0010366D"/>
    <w:rsid w:val="00104E78"/>
    <w:rsid w:val="00125546"/>
    <w:rsid w:val="001312B9"/>
    <w:rsid w:val="00137694"/>
    <w:rsid w:val="001378B2"/>
    <w:rsid w:val="00140F19"/>
    <w:rsid w:val="00154446"/>
    <w:rsid w:val="00161A8A"/>
    <w:rsid w:val="0016582D"/>
    <w:rsid w:val="00185351"/>
    <w:rsid w:val="001C6349"/>
    <w:rsid w:val="001E6424"/>
    <w:rsid w:val="001F7EB1"/>
    <w:rsid w:val="00200332"/>
    <w:rsid w:val="00230755"/>
    <w:rsid w:val="002351F7"/>
    <w:rsid w:val="002505D6"/>
    <w:rsid w:val="00260B76"/>
    <w:rsid w:val="00270373"/>
    <w:rsid w:val="0028194D"/>
    <w:rsid w:val="002B0DC7"/>
    <w:rsid w:val="002E2E14"/>
    <w:rsid w:val="003214F0"/>
    <w:rsid w:val="003634FD"/>
    <w:rsid w:val="00373126"/>
    <w:rsid w:val="003944C7"/>
    <w:rsid w:val="003C4086"/>
    <w:rsid w:val="003C4E2F"/>
    <w:rsid w:val="003D4386"/>
    <w:rsid w:val="004061CB"/>
    <w:rsid w:val="00417A07"/>
    <w:rsid w:val="0042143C"/>
    <w:rsid w:val="004253A7"/>
    <w:rsid w:val="00444674"/>
    <w:rsid w:val="00451F65"/>
    <w:rsid w:val="00472982"/>
    <w:rsid w:val="00486C0A"/>
    <w:rsid w:val="00497E47"/>
    <w:rsid w:val="004B2CFF"/>
    <w:rsid w:val="004C0BB2"/>
    <w:rsid w:val="004C509B"/>
    <w:rsid w:val="004D747F"/>
    <w:rsid w:val="00504F4B"/>
    <w:rsid w:val="00512C25"/>
    <w:rsid w:val="00531CF4"/>
    <w:rsid w:val="005571B9"/>
    <w:rsid w:val="005606C9"/>
    <w:rsid w:val="005643D9"/>
    <w:rsid w:val="00570F1C"/>
    <w:rsid w:val="005716D3"/>
    <w:rsid w:val="00577664"/>
    <w:rsid w:val="0058089C"/>
    <w:rsid w:val="00586907"/>
    <w:rsid w:val="005A24DA"/>
    <w:rsid w:val="005A2BA8"/>
    <w:rsid w:val="005A67A2"/>
    <w:rsid w:val="005A6CFB"/>
    <w:rsid w:val="005B4E4F"/>
    <w:rsid w:val="005C2828"/>
    <w:rsid w:val="005C5025"/>
    <w:rsid w:val="005C6DC5"/>
    <w:rsid w:val="005D03D4"/>
    <w:rsid w:val="005E797E"/>
    <w:rsid w:val="00606D76"/>
    <w:rsid w:val="00630A41"/>
    <w:rsid w:val="00650362"/>
    <w:rsid w:val="0065120D"/>
    <w:rsid w:val="00664966"/>
    <w:rsid w:val="00667F5C"/>
    <w:rsid w:val="00672A06"/>
    <w:rsid w:val="006B2E8D"/>
    <w:rsid w:val="006B737B"/>
    <w:rsid w:val="006C6160"/>
    <w:rsid w:val="006C7E63"/>
    <w:rsid w:val="006D402F"/>
    <w:rsid w:val="006D6840"/>
    <w:rsid w:val="006F621D"/>
    <w:rsid w:val="007324F2"/>
    <w:rsid w:val="007416F2"/>
    <w:rsid w:val="00742D97"/>
    <w:rsid w:val="00766D4C"/>
    <w:rsid w:val="00775739"/>
    <w:rsid w:val="00780C07"/>
    <w:rsid w:val="00782535"/>
    <w:rsid w:val="0078418E"/>
    <w:rsid w:val="00784C9B"/>
    <w:rsid w:val="00786443"/>
    <w:rsid w:val="00794BC3"/>
    <w:rsid w:val="0079535F"/>
    <w:rsid w:val="007A35C2"/>
    <w:rsid w:val="00800945"/>
    <w:rsid w:val="00802B53"/>
    <w:rsid w:val="008149B3"/>
    <w:rsid w:val="00822579"/>
    <w:rsid w:val="0084058B"/>
    <w:rsid w:val="00840A0D"/>
    <w:rsid w:val="00851B11"/>
    <w:rsid w:val="00861119"/>
    <w:rsid w:val="00866465"/>
    <w:rsid w:val="008866C8"/>
    <w:rsid w:val="00895EA8"/>
    <w:rsid w:val="00897C0C"/>
    <w:rsid w:val="008A4F7E"/>
    <w:rsid w:val="008A5538"/>
    <w:rsid w:val="008D6B57"/>
    <w:rsid w:val="008E3B1C"/>
    <w:rsid w:val="00910B0E"/>
    <w:rsid w:val="00922BE6"/>
    <w:rsid w:val="0093558E"/>
    <w:rsid w:val="0094293F"/>
    <w:rsid w:val="00944415"/>
    <w:rsid w:val="00944D72"/>
    <w:rsid w:val="00971FD8"/>
    <w:rsid w:val="0099055C"/>
    <w:rsid w:val="009A0C5A"/>
    <w:rsid w:val="009B4E0F"/>
    <w:rsid w:val="009B6631"/>
    <w:rsid w:val="009C1069"/>
    <w:rsid w:val="009C4862"/>
    <w:rsid w:val="009D47C9"/>
    <w:rsid w:val="009E1A88"/>
    <w:rsid w:val="00A029EE"/>
    <w:rsid w:val="00A36553"/>
    <w:rsid w:val="00A5440F"/>
    <w:rsid w:val="00A622A3"/>
    <w:rsid w:val="00A65510"/>
    <w:rsid w:val="00A721FC"/>
    <w:rsid w:val="00A72AF8"/>
    <w:rsid w:val="00A83647"/>
    <w:rsid w:val="00AA2D78"/>
    <w:rsid w:val="00AA3BD2"/>
    <w:rsid w:val="00AA3E72"/>
    <w:rsid w:val="00AA61F3"/>
    <w:rsid w:val="00AC0411"/>
    <w:rsid w:val="00AD0C04"/>
    <w:rsid w:val="00AF4BE9"/>
    <w:rsid w:val="00B0132E"/>
    <w:rsid w:val="00B0660D"/>
    <w:rsid w:val="00B102EF"/>
    <w:rsid w:val="00B417E3"/>
    <w:rsid w:val="00B662EB"/>
    <w:rsid w:val="00B74972"/>
    <w:rsid w:val="00B75064"/>
    <w:rsid w:val="00B77C8F"/>
    <w:rsid w:val="00B93864"/>
    <w:rsid w:val="00B93B0B"/>
    <w:rsid w:val="00BB1B62"/>
    <w:rsid w:val="00BB54C5"/>
    <w:rsid w:val="00BB5C46"/>
    <w:rsid w:val="00BD1F08"/>
    <w:rsid w:val="00BD4472"/>
    <w:rsid w:val="00C06B29"/>
    <w:rsid w:val="00C21861"/>
    <w:rsid w:val="00C27C54"/>
    <w:rsid w:val="00C30344"/>
    <w:rsid w:val="00C35303"/>
    <w:rsid w:val="00C369A6"/>
    <w:rsid w:val="00C45A19"/>
    <w:rsid w:val="00C46C53"/>
    <w:rsid w:val="00C5032A"/>
    <w:rsid w:val="00C527A2"/>
    <w:rsid w:val="00C72257"/>
    <w:rsid w:val="00C82BA1"/>
    <w:rsid w:val="00C942F2"/>
    <w:rsid w:val="00CB2B14"/>
    <w:rsid w:val="00CB56BB"/>
    <w:rsid w:val="00CB6D9E"/>
    <w:rsid w:val="00CC736C"/>
    <w:rsid w:val="00D055B0"/>
    <w:rsid w:val="00D0635B"/>
    <w:rsid w:val="00D23BEE"/>
    <w:rsid w:val="00D36D58"/>
    <w:rsid w:val="00D43871"/>
    <w:rsid w:val="00D67E37"/>
    <w:rsid w:val="00D8706D"/>
    <w:rsid w:val="00D93562"/>
    <w:rsid w:val="00D939CB"/>
    <w:rsid w:val="00D95DBF"/>
    <w:rsid w:val="00DA3364"/>
    <w:rsid w:val="00DA7D09"/>
    <w:rsid w:val="00DD0F73"/>
    <w:rsid w:val="00DD241E"/>
    <w:rsid w:val="00DD2F6D"/>
    <w:rsid w:val="00DE4E70"/>
    <w:rsid w:val="00DE5753"/>
    <w:rsid w:val="00E0688E"/>
    <w:rsid w:val="00E15B07"/>
    <w:rsid w:val="00E31FD9"/>
    <w:rsid w:val="00E5597A"/>
    <w:rsid w:val="00E71ED7"/>
    <w:rsid w:val="00E76686"/>
    <w:rsid w:val="00E8696B"/>
    <w:rsid w:val="00EB0464"/>
    <w:rsid w:val="00EC4533"/>
    <w:rsid w:val="00F177C2"/>
    <w:rsid w:val="00F2033A"/>
    <w:rsid w:val="00F31D25"/>
    <w:rsid w:val="00F730AC"/>
    <w:rsid w:val="00FA44DA"/>
    <w:rsid w:val="00FB1368"/>
    <w:rsid w:val="00FB43A5"/>
    <w:rsid w:val="00FF5BC4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1B9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5571B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5571B9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5571B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5571B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5571B9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571B9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571B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571B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571B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571B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571B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5571B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5571B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571B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5571B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5571B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5571B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5571B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571B9"/>
  </w:style>
  <w:style w:type="paragraph" w:customStyle="1" w:styleId="Bullet1">
    <w:name w:val="Bullet1"/>
    <w:basedOn w:val="Normal"/>
    <w:rsid w:val="005571B9"/>
    <w:pPr>
      <w:ind w:left="720" w:hanging="432"/>
    </w:pPr>
  </w:style>
  <w:style w:type="paragraph" w:customStyle="1" w:styleId="Bullet2">
    <w:name w:val="Bullet2"/>
    <w:basedOn w:val="Normal"/>
    <w:rsid w:val="005571B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571B9"/>
    <w:pPr>
      <w:keepLines/>
      <w:spacing w:after="120"/>
    </w:pPr>
  </w:style>
  <w:style w:type="paragraph" w:styleId="Corpodetexto">
    <w:name w:val="Body Text"/>
    <w:basedOn w:val="Normal"/>
    <w:rsid w:val="005571B9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5571B9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5571B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571B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5571B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5571B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571B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571B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571B9"/>
    <w:pPr>
      <w:ind w:left="600"/>
    </w:pPr>
  </w:style>
  <w:style w:type="paragraph" w:styleId="Sumrio5">
    <w:name w:val="toc 5"/>
    <w:basedOn w:val="Normal"/>
    <w:next w:val="Normal"/>
    <w:autoRedefine/>
    <w:semiHidden/>
    <w:rsid w:val="005571B9"/>
    <w:pPr>
      <w:ind w:left="800"/>
    </w:pPr>
  </w:style>
  <w:style w:type="paragraph" w:styleId="Sumrio6">
    <w:name w:val="toc 6"/>
    <w:basedOn w:val="Normal"/>
    <w:next w:val="Normal"/>
    <w:autoRedefine/>
    <w:semiHidden/>
    <w:rsid w:val="005571B9"/>
    <w:pPr>
      <w:ind w:left="1000"/>
    </w:pPr>
  </w:style>
  <w:style w:type="paragraph" w:styleId="Sumrio7">
    <w:name w:val="toc 7"/>
    <w:basedOn w:val="Normal"/>
    <w:next w:val="Normal"/>
    <w:autoRedefine/>
    <w:semiHidden/>
    <w:rsid w:val="005571B9"/>
    <w:pPr>
      <w:ind w:left="1200"/>
    </w:pPr>
  </w:style>
  <w:style w:type="paragraph" w:styleId="Sumrio8">
    <w:name w:val="toc 8"/>
    <w:basedOn w:val="Normal"/>
    <w:next w:val="Normal"/>
    <w:autoRedefine/>
    <w:semiHidden/>
    <w:rsid w:val="005571B9"/>
    <w:pPr>
      <w:ind w:left="1400"/>
    </w:pPr>
  </w:style>
  <w:style w:type="paragraph" w:styleId="Sumrio9">
    <w:name w:val="toc 9"/>
    <w:basedOn w:val="Normal"/>
    <w:next w:val="Normal"/>
    <w:autoRedefine/>
    <w:semiHidden/>
    <w:rsid w:val="005571B9"/>
    <w:pPr>
      <w:ind w:left="1600"/>
    </w:pPr>
  </w:style>
  <w:style w:type="paragraph" w:styleId="Recuodecorpodetexto">
    <w:name w:val="Body Text Indent"/>
    <w:basedOn w:val="Normal"/>
    <w:rsid w:val="005571B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571B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5571B9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944D72"/>
    <w:pPr>
      <w:spacing w:after="120"/>
      <w:jc w:val="both"/>
    </w:pPr>
    <w:rPr>
      <w:iCs/>
    </w:rPr>
  </w:style>
  <w:style w:type="character" w:styleId="Hyperlink">
    <w:name w:val="Hyperlink"/>
    <w:basedOn w:val="Fontepargpadro"/>
    <w:uiPriority w:val="99"/>
    <w:rsid w:val="005571B9"/>
    <w:rPr>
      <w:color w:val="0000FF"/>
      <w:u w:val="single"/>
    </w:rPr>
  </w:style>
  <w:style w:type="character" w:styleId="Forte">
    <w:name w:val="Strong"/>
    <w:basedOn w:val="Fontepargpadro"/>
    <w:qFormat/>
    <w:rsid w:val="005571B9"/>
    <w:rPr>
      <w:b/>
      <w:bCs/>
    </w:rPr>
  </w:style>
  <w:style w:type="character" w:styleId="HiperlinkVisitado">
    <w:name w:val="FollowedHyperlink"/>
    <w:basedOn w:val="Fontepargpadro"/>
    <w:rsid w:val="005571B9"/>
    <w:rPr>
      <w:color w:val="800080"/>
      <w:u w:val="single"/>
    </w:rPr>
  </w:style>
  <w:style w:type="character" w:customStyle="1" w:styleId="tw4winNone">
    <w:name w:val="tw4winNone"/>
    <w:basedOn w:val="Fontepargpadro"/>
    <w:rsid w:val="005571B9"/>
  </w:style>
  <w:style w:type="character" w:customStyle="1" w:styleId="tw4winExternal">
    <w:name w:val="tw4winExternal"/>
    <w:basedOn w:val="Fontepargpadro"/>
    <w:rsid w:val="005571B9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5571B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571B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571B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571B9"/>
    <w:rPr>
      <w:color w:val="0000FF"/>
    </w:rPr>
  </w:style>
  <w:style w:type="character" w:customStyle="1" w:styleId="tw4winPopup">
    <w:name w:val="tw4winPopup"/>
    <w:rsid w:val="005571B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571B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571B9"/>
    <w:rPr>
      <w:rFonts w:ascii="Courier New" w:hAnsi="Courier New"/>
      <w:noProof/>
      <w:color w:val="800000"/>
    </w:rPr>
  </w:style>
  <w:style w:type="paragraph" w:customStyle="1" w:styleId="TEXTOCOMUM">
    <w:name w:val="TEXTO COMUM"/>
    <w:basedOn w:val="Normal"/>
    <w:rsid w:val="00BB54C5"/>
    <w:pPr>
      <w:widowControl/>
      <w:autoSpaceDE/>
      <w:autoSpaceDN/>
      <w:spacing w:line="240" w:lineRule="auto"/>
      <w:jc w:val="both"/>
    </w:pPr>
    <w:rPr>
      <w:snapToGrid/>
      <w:sz w:val="28"/>
      <w:szCs w:val="24"/>
      <w:lang w:eastAsia="pt-BR"/>
    </w:rPr>
  </w:style>
  <w:style w:type="character" w:customStyle="1" w:styleId="InfoBlueChar">
    <w:name w:val="InfoBlue Char"/>
    <w:basedOn w:val="Fontepargpadro"/>
    <w:link w:val="InfoBlue"/>
    <w:rsid w:val="00944D72"/>
    <w:rPr>
      <w:iCs/>
      <w:snapToGrid w:val="0"/>
      <w:lang w:val="pt-BR" w:eastAsia="en-US" w:bidi="ar-SA"/>
    </w:rPr>
  </w:style>
  <w:style w:type="table" w:styleId="Tabelacomgrade">
    <w:name w:val="Table Grid"/>
    <w:basedOn w:val="Tabelanormal"/>
    <w:rsid w:val="00C45A19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sito">
    <w:name w:val="Requisito"/>
    <w:basedOn w:val="Ttulo3"/>
    <w:next w:val="Corpodetexto"/>
    <w:rsid w:val="00C45A19"/>
    <w:pPr>
      <w:numPr>
        <w:ilvl w:val="0"/>
        <w:numId w:val="0"/>
      </w:numPr>
      <w:spacing w:before="0" w:after="0" w:line="240" w:lineRule="auto"/>
    </w:pPr>
    <w:rPr>
      <w:rFonts w:ascii="Lucida Sans" w:hAnsi="Lucida Sans"/>
      <w:i w:val="0"/>
      <w:sz w:val="24"/>
      <w:szCs w:val="24"/>
      <w:u w:val="single"/>
    </w:rPr>
  </w:style>
  <w:style w:type="paragraph" w:customStyle="1" w:styleId="Explicao">
    <w:name w:val="Explicação"/>
    <w:basedOn w:val="InfoBlue"/>
    <w:rsid w:val="00C45A19"/>
    <w:pPr>
      <w:spacing w:after="0" w:line="240" w:lineRule="auto"/>
    </w:pPr>
  </w:style>
  <w:style w:type="paragraph" w:customStyle="1" w:styleId="Itemcombullet">
    <w:name w:val="Item com bullet"/>
    <w:basedOn w:val="Normal"/>
    <w:rsid w:val="00E76686"/>
    <w:pPr>
      <w:numPr>
        <w:numId w:val="2"/>
      </w:numPr>
    </w:pPr>
  </w:style>
  <w:style w:type="paragraph" w:styleId="Legenda">
    <w:name w:val="caption"/>
    <w:basedOn w:val="Normal"/>
    <w:next w:val="Normal"/>
    <w:qFormat/>
    <w:rsid w:val="00270373"/>
    <w:rPr>
      <w:b/>
      <w:bCs/>
    </w:rPr>
  </w:style>
  <w:style w:type="paragraph" w:styleId="Commarcadores">
    <w:name w:val="List Bullet"/>
    <w:basedOn w:val="Normal"/>
    <w:rsid w:val="00270373"/>
    <w:pPr>
      <w:numPr>
        <w:numId w:val="3"/>
      </w:numPr>
    </w:pPr>
  </w:style>
  <w:style w:type="paragraph" w:styleId="ndicedeilustraes">
    <w:name w:val="table of figures"/>
    <w:basedOn w:val="Normal"/>
    <w:next w:val="Normal"/>
    <w:semiHidden/>
    <w:rsid w:val="005606C9"/>
  </w:style>
  <w:style w:type="paragraph" w:customStyle="1" w:styleId="Comentario">
    <w:name w:val="Comentario"/>
    <w:basedOn w:val="Corpodetexto"/>
    <w:rsid w:val="005C6DC5"/>
    <w:pPr>
      <w:keepLines w:val="0"/>
      <w:widowControl/>
      <w:overflowPunct w:val="0"/>
      <w:adjustRightInd w:val="0"/>
      <w:spacing w:before="60" w:after="60" w:line="240" w:lineRule="auto"/>
      <w:ind w:left="454"/>
      <w:jc w:val="both"/>
      <w:textAlignment w:val="baseline"/>
    </w:pPr>
    <w:rPr>
      <w:i/>
      <w:snapToGrid/>
      <w:sz w:val="24"/>
      <w:lang w:eastAsia="pt-BR"/>
    </w:rPr>
  </w:style>
  <w:style w:type="paragraph" w:styleId="Textodebalo">
    <w:name w:val="Balloon Text"/>
    <w:basedOn w:val="Normal"/>
    <w:link w:val="TextodebaloChar"/>
    <w:rsid w:val="005716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6D3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61F3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Files\Estudos\POSPUC\SVN\PastaArquivosApresenta&#231;&#227;oFinal\PropostaDeProjetoEdi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2B318B-75E0-4C2B-AE74-31DE30F3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PropostaDeProjetoEditado</Template>
  <TotalTime>43</TotalTime>
  <Pages>9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Viabilidade</vt:lpstr>
    </vt:vector>
  </TitlesOfParts>
  <Company>PUCPR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Viabilidade</dc:title>
  <dc:subject>&lt;Nome do Projeto&gt;</dc:subject>
  <dc:creator>Lucas</dc:creator>
  <dc:description>Adaptado do RUP para as necessidades do Programa de Aprendizagem.</dc:description>
  <cp:lastModifiedBy>Lucas</cp:lastModifiedBy>
  <cp:revision>13</cp:revision>
  <cp:lastPrinted>2007-09-27T16:13:00Z</cp:lastPrinted>
  <dcterms:created xsi:type="dcterms:W3CDTF">2013-12-05T00:52:00Z</dcterms:created>
  <dcterms:modified xsi:type="dcterms:W3CDTF">2013-12-14T04:37:00Z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