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ED7" w:rsidRPr="005C6DC5" w:rsidRDefault="00C27C54" w:rsidP="00A36553">
      <w:pPr>
        <w:pStyle w:val="Ttulo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Proposta de Projeto</w:t>
      </w:r>
    </w:p>
    <w:p w:rsidR="00CB56BB" w:rsidRPr="005C6DC5" w:rsidRDefault="00486C0A" w:rsidP="00A36553">
      <w:pPr>
        <w:adjustRightInd w:val="0"/>
        <w:jc w:val="center"/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REQCYCLER – Ferramenta Colaborativa Para Elicitação e Maturamento de Requisitos</w:t>
      </w:r>
    </w:p>
    <w:p w:rsidR="00CB56BB" w:rsidRPr="005C6DC5" w:rsidRDefault="00CB56BB" w:rsidP="00CB56BB">
      <w:pPr>
        <w:pStyle w:val="Ttulo"/>
        <w:ind w:left="2880" w:firstLine="720"/>
        <w:jc w:val="left"/>
        <w:rPr>
          <w:rFonts w:cs="Arial"/>
          <w:sz w:val="24"/>
          <w:szCs w:val="24"/>
          <w:lang w:val="pt-BR"/>
        </w:rPr>
      </w:pPr>
    </w:p>
    <w:p w:rsidR="00CB56BB" w:rsidRPr="005C6DC5" w:rsidRDefault="00CB56BB" w:rsidP="00CB56BB">
      <w:pPr>
        <w:rPr>
          <w:rFonts w:ascii="Arial" w:hAnsi="Arial" w:cs="Arial"/>
          <w:sz w:val="24"/>
          <w:szCs w:val="24"/>
          <w:lang w:val="pt-BR"/>
        </w:rPr>
      </w:pPr>
    </w:p>
    <w:p w:rsidR="00E71ED7" w:rsidRPr="005C6DC5" w:rsidRDefault="00E71ED7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E71ED7" w:rsidRPr="005C6DC5" w:rsidRDefault="00E71ED7" w:rsidP="00944D72">
      <w:pPr>
        <w:pStyle w:val="InfoBlue"/>
        <w:rPr>
          <w:rFonts w:ascii="Arial" w:hAnsi="Arial" w:cs="Arial"/>
          <w:sz w:val="24"/>
          <w:szCs w:val="24"/>
        </w:rPr>
      </w:pPr>
    </w:p>
    <w:p w:rsidR="00E71ED7" w:rsidRPr="005C6DC5" w:rsidRDefault="00E71ED7" w:rsidP="00944D72">
      <w:pPr>
        <w:pStyle w:val="InfoBlue"/>
        <w:rPr>
          <w:rFonts w:ascii="Arial" w:hAnsi="Arial" w:cs="Arial"/>
          <w:sz w:val="24"/>
          <w:szCs w:val="24"/>
        </w:rPr>
      </w:pPr>
    </w:p>
    <w:p w:rsidR="00E71ED7" w:rsidRPr="005C6DC5" w:rsidRDefault="00E71ED7">
      <w:pPr>
        <w:pStyle w:val="Ttulo"/>
        <w:rPr>
          <w:rFonts w:cs="Arial"/>
          <w:sz w:val="24"/>
          <w:szCs w:val="24"/>
          <w:lang w:val="pt-BR"/>
        </w:rPr>
      </w:pPr>
    </w:p>
    <w:p w:rsidR="00CB56BB" w:rsidRDefault="00CB56BB" w:rsidP="00C27C54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5C6DC5">
        <w:rPr>
          <w:rFonts w:ascii="Arial" w:hAnsi="Arial" w:cs="Arial"/>
          <w:snapToGrid/>
          <w:sz w:val="24"/>
          <w:szCs w:val="24"/>
          <w:lang w:val="pt-BR" w:eastAsia="pt-BR"/>
        </w:rPr>
        <w:t>Trabalho apresentado ao Curso de</w:t>
      </w:r>
      <w:r w:rsidR="004D747F" w:rsidRPr="005C6DC5">
        <w:rPr>
          <w:rFonts w:ascii="Arial" w:hAnsi="Arial" w:cs="Arial"/>
          <w:snapToGrid/>
          <w:sz w:val="24"/>
          <w:szCs w:val="24"/>
          <w:lang w:val="pt-BR" w:eastAsia="pt-BR"/>
        </w:rPr>
        <w:t xml:space="preserve"> </w:t>
      </w:r>
      <w:r w:rsidR="00C27C54">
        <w:rPr>
          <w:rFonts w:ascii="Arial" w:hAnsi="Arial" w:cs="Arial"/>
          <w:snapToGrid/>
          <w:sz w:val="24"/>
          <w:szCs w:val="24"/>
          <w:lang w:val="pt-BR" w:eastAsia="pt-BR"/>
        </w:rPr>
        <w:t xml:space="preserve">Especialização em Engenharia de Software </w:t>
      </w:r>
      <w:r w:rsidRPr="005C6DC5">
        <w:rPr>
          <w:rFonts w:ascii="Arial" w:hAnsi="Arial" w:cs="Arial"/>
          <w:snapToGrid/>
          <w:sz w:val="24"/>
          <w:szCs w:val="24"/>
          <w:lang w:val="pt-BR" w:eastAsia="pt-BR"/>
        </w:rPr>
        <w:t>à</w:t>
      </w:r>
      <w:r w:rsidR="004D747F" w:rsidRPr="005C6DC5">
        <w:rPr>
          <w:rFonts w:ascii="Arial" w:hAnsi="Arial" w:cs="Arial"/>
          <w:snapToGrid/>
          <w:sz w:val="24"/>
          <w:szCs w:val="24"/>
          <w:lang w:val="pt-BR" w:eastAsia="pt-BR"/>
        </w:rPr>
        <w:t xml:space="preserve"> </w:t>
      </w:r>
      <w:r w:rsidRPr="005C6DC5">
        <w:rPr>
          <w:rFonts w:ascii="Arial" w:hAnsi="Arial" w:cs="Arial"/>
          <w:snapToGrid/>
          <w:sz w:val="24"/>
          <w:szCs w:val="24"/>
          <w:lang w:val="pt-BR" w:eastAsia="pt-BR"/>
        </w:rPr>
        <w:t xml:space="preserve">disciplina de </w:t>
      </w:r>
      <w:r w:rsidR="00C27C54">
        <w:rPr>
          <w:rFonts w:ascii="Arial" w:hAnsi="Arial" w:cs="Arial"/>
          <w:snapToGrid/>
          <w:sz w:val="24"/>
          <w:szCs w:val="24"/>
          <w:lang w:val="pt-BR" w:eastAsia="pt-BR"/>
        </w:rPr>
        <w:t xml:space="preserve">Processo de Desenvolvimento de </w:t>
      </w:r>
      <w:r w:rsidRPr="005C6DC5">
        <w:rPr>
          <w:rFonts w:ascii="Arial" w:hAnsi="Arial" w:cs="Arial"/>
          <w:snapToGrid/>
          <w:sz w:val="24"/>
          <w:szCs w:val="24"/>
          <w:lang w:val="pt-BR" w:eastAsia="pt-BR"/>
        </w:rPr>
        <w:t>Projeto.</w:t>
      </w:r>
    </w:p>
    <w:p w:rsidR="00C27C54" w:rsidRPr="005C6DC5" w:rsidRDefault="00C27C54" w:rsidP="00C27C54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</w:p>
    <w:p w:rsidR="00CB56BB" w:rsidRDefault="00CB56BB" w:rsidP="00C27C54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5C6DC5">
        <w:rPr>
          <w:rFonts w:ascii="Arial" w:hAnsi="Arial" w:cs="Arial"/>
          <w:snapToGrid/>
          <w:sz w:val="24"/>
          <w:szCs w:val="24"/>
          <w:lang w:val="pt-BR" w:eastAsia="pt-BR"/>
        </w:rPr>
        <w:t>Orientador</w:t>
      </w:r>
      <w:r w:rsidR="00C27C54">
        <w:rPr>
          <w:rFonts w:ascii="Arial" w:hAnsi="Arial" w:cs="Arial"/>
          <w:snapToGrid/>
          <w:sz w:val="24"/>
          <w:szCs w:val="24"/>
          <w:lang w:val="pt-BR" w:eastAsia="pt-BR"/>
        </w:rPr>
        <w:t>es</w:t>
      </w:r>
      <w:r w:rsidRPr="005C6DC5">
        <w:rPr>
          <w:rFonts w:ascii="Arial" w:hAnsi="Arial" w:cs="Arial"/>
          <w:snapToGrid/>
          <w:sz w:val="24"/>
          <w:szCs w:val="24"/>
          <w:lang w:val="pt-BR" w:eastAsia="pt-BR"/>
        </w:rPr>
        <w:t xml:space="preserve">: </w:t>
      </w:r>
      <w:r w:rsidR="00C27C54">
        <w:rPr>
          <w:rFonts w:ascii="Arial" w:hAnsi="Arial" w:cs="Arial"/>
          <w:snapToGrid/>
          <w:sz w:val="24"/>
          <w:szCs w:val="24"/>
          <w:lang w:val="pt-BR" w:eastAsia="pt-BR"/>
        </w:rPr>
        <w:tab/>
      </w:r>
      <w:r w:rsidRPr="005C6DC5">
        <w:rPr>
          <w:rFonts w:ascii="Arial" w:hAnsi="Arial" w:cs="Arial"/>
          <w:snapToGrid/>
          <w:sz w:val="24"/>
          <w:szCs w:val="24"/>
          <w:lang w:val="pt-BR" w:eastAsia="pt-BR"/>
        </w:rPr>
        <w:t xml:space="preserve">Prof. </w:t>
      </w:r>
      <w:r w:rsidR="00897C0C" w:rsidRPr="005C6DC5">
        <w:rPr>
          <w:rFonts w:ascii="Arial" w:hAnsi="Arial" w:cs="Arial"/>
          <w:snapToGrid/>
          <w:sz w:val="24"/>
          <w:szCs w:val="24"/>
          <w:lang w:val="pt-BR" w:eastAsia="pt-BR"/>
        </w:rPr>
        <w:t>Edson Emílio Scalabrin</w:t>
      </w:r>
      <w:r w:rsidRPr="005C6DC5">
        <w:rPr>
          <w:rFonts w:ascii="Arial" w:hAnsi="Arial" w:cs="Arial"/>
          <w:snapToGrid/>
          <w:sz w:val="24"/>
          <w:szCs w:val="24"/>
          <w:lang w:val="pt-BR" w:eastAsia="pt-BR"/>
        </w:rPr>
        <w:t>.</w:t>
      </w:r>
    </w:p>
    <w:p w:rsidR="00C27C54" w:rsidRDefault="00C27C54" w:rsidP="00C27C54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>
        <w:rPr>
          <w:rFonts w:ascii="Arial" w:hAnsi="Arial" w:cs="Arial"/>
          <w:snapToGrid/>
          <w:sz w:val="24"/>
          <w:szCs w:val="24"/>
          <w:lang w:val="pt-BR" w:eastAsia="pt-BR"/>
        </w:rPr>
        <w:tab/>
      </w:r>
      <w:r>
        <w:rPr>
          <w:rFonts w:ascii="Arial" w:hAnsi="Arial" w:cs="Arial"/>
          <w:snapToGrid/>
          <w:sz w:val="24"/>
          <w:szCs w:val="24"/>
          <w:lang w:val="pt-BR" w:eastAsia="pt-BR"/>
        </w:rPr>
        <w:tab/>
      </w:r>
      <w:r>
        <w:rPr>
          <w:rFonts w:ascii="Arial" w:hAnsi="Arial" w:cs="Arial"/>
          <w:snapToGrid/>
          <w:sz w:val="24"/>
          <w:szCs w:val="24"/>
          <w:lang w:val="pt-BR" w:eastAsia="pt-BR"/>
        </w:rPr>
        <w:tab/>
        <w:t>Prof. Marco Antonio Paludo</w:t>
      </w:r>
    </w:p>
    <w:p w:rsidR="00C27C54" w:rsidRDefault="00C27C54" w:rsidP="00C27C54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>
        <w:rPr>
          <w:rFonts w:ascii="Arial" w:hAnsi="Arial" w:cs="Arial"/>
          <w:snapToGrid/>
          <w:sz w:val="24"/>
          <w:szCs w:val="24"/>
          <w:lang w:val="pt-BR" w:eastAsia="pt-BR"/>
        </w:rPr>
        <w:tab/>
      </w:r>
      <w:r>
        <w:rPr>
          <w:rFonts w:ascii="Arial" w:hAnsi="Arial" w:cs="Arial"/>
          <w:snapToGrid/>
          <w:sz w:val="24"/>
          <w:szCs w:val="24"/>
          <w:lang w:val="pt-BR" w:eastAsia="pt-BR"/>
        </w:rPr>
        <w:tab/>
      </w:r>
      <w:r>
        <w:rPr>
          <w:rFonts w:ascii="Arial" w:hAnsi="Arial" w:cs="Arial"/>
          <w:snapToGrid/>
          <w:sz w:val="24"/>
          <w:szCs w:val="24"/>
          <w:lang w:val="pt-BR" w:eastAsia="pt-BR"/>
        </w:rPr>
        <w:tab/>
      </w:r>
      <w:proofErr w:type="spellStart"/>
      <w:r>
        <w:rPr>
          <w:rFonts w:ascii="Arial" w:hAnsi="Arial" w:cs="Arial"/>
          <w:snapToGrid/>
          <w:sz w:val="24"/>
          <w:szCs w:val="24"/>
          <w:lang w:val="pt-BR" w:eastAsia="pt-BR"/>
        </w:rPr>
        <w:t>Profa</w:t>
      </w:r>
      <w:proofErr w:type="spellEnd"/>
      <w:r>
        <w:rPr>
          <w:rFonts w:ascii="Arial" w:hAnsi="Arial" w:cs="Arial"/>
          <w:snapToGrid/>
          <w:sz w:val="24"/>
          <w:szCs w:val="24"/>
          <w:lang w:val="pt-BR" w:eastAsia="pt-BR"/>
        </w:rPr>
        <w:t xml:space="preserve">. Sheila dos Santos </w:t>
      </w:r>
      <w:proofErr w:type="spellStart"/>
      <w:r>
        <w:rPr>
          <w:rFonts w:ascii="Arial" w:hAnsi="Arial" w:cs="Arial"/>
          <w:snapToGrid/>
          <w:sz w:val="24"/>
          <w:szCs w:val="24"/>
          <w:lang w:val="pt-BR" w:eastAsia="pt-BR"/>
        </w:rPr>
        <w:t>Reinehr</w:t>
      </w:r>
      <w:proofErr w:type="spellEnd"/>
    </w:p>
    <w:p w:rsidR="00C27C54" w:rsidRPr="005C6DC5" w:rsidRDefault="00C27C54" w:rsidP="00C27C54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</w:p>
    <w:p w:rsidR="00E71ED7" w:rsidRPr="005C6DC5" w:rsidRDefault="00E71ED7" w:rsidP="00C27C54">
      <w:pPr>
        <w:ind w:left="4111"/>
        <w:jc w:val="both"/>
        <w:rPr>
          <w:rFonts w:ascii="Arial" w:hAnsi="Arial" w:cs="Arial"/>
          <w:sz w:val="24"/>
          <w:szCs w:val="24"/>
          <w:lang w:val="pt-BR"/>
        </w:rPr>
        <w:sectPr w:rsidR="00E71ED7" w:rsidRPr="005C6DC5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C54" w:rsidRDefault="00C27C54">
      <w:pPr>
        <w:pStyle w:val="Ttulo"/>
        <w:rPr>
          <w:rFonts w:cs="Arial"/>
          <w:sz w:val="24"/>
          <w:szCs w:val="24"/>
          <w:lang w:val="pt-BR"/>
        </w:rPr>
      </w:pPr>
    </w:p>
    <w:p w:rsidR="00E71ED7" w:rsidRDefault="00E71ED7">
      <w:pPr>
        <w:pStyle w:val="Ttulo"/>
        <w:rPr>
          <w:rFonts w:cs="Arial"/>
          <w:sz w:val="24"/>
          <w:szCs w:val="24"/>
          <w:lang w:val="pt-BR"/>
        </w:rPr>
      </w:pPr>
      <w:r w:rsidRPr="005C6DC5">
        <w:rPr>
          <w:rFonts w:cs="Arial"/>
          <w:sz w:val="24"/>
          <w:szCs w:val="24"/>
          <w:lang w:val="pt-BR"/>
        </w:rPr>
        <w:t>Histórico da Revisão</w:t>
      </w:r>
    </w:p>
    <w:p w:rsidR="00C27C54" w:rsidRPr="00C27C54" w:rsidRDefault="00C27C54" w:rsidP="00C27C54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71ED7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E71ED7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04/12/213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Lucas de Oliveira</w:t>
            </w:r>
          </w:p>
        </w:tc>
      </w:tr>
      <w:tr w:rsidR="000E33B5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E33B5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E71ED7" w:rsidRPr="005C6DC5" w:rsidRDefault="00E71ED7">
      <w:pPr>
        <w:rPr>
          <w:rFonts w:ascii="Arial" w:hAnsi="Arial" w:cs="Arial"/>
          <w:sz w:val="24"/>
          <w:szCs w:val="24"/>
          <w:lang w:val="pt-BR"/>
        </w:rPr>
      </w:pPr>
    </w:p>
    <w:p w:rsidR="00C27C54" w:rsidRDefault="00C27C54">
      <w:pPr>
        <w:pStyle w:val="Ttulo"/>
        <w:rPr>
          <w:rFonts w:cs="Arial"/>
          <w:sz w:val="24"/>
          <w:szCs w:val="24"/>
          <w:lang w:val="pt-BR"/>
        </w:rPr>
      </w:pPr>
    </w:p>
    <w:p w:rsidR="00C27C54" w:rsidRDefault="00C27C54">
      <w:pPr>
        <w:pStyle w:val="Ttulo"/>
        <w:rPr>
          <w:rFonts w:cs="Arial"/>
          <w:sz w:val="24"/>
          <w:szCs w:val="24"/>
          <w:lang w:val="pt-BR"/>
        </w:rPr>
      </w:pPr>
    </w:p>
    <w:p w:rsidR="00E71ED7" w:rsidRPr="00DE4E70" w:rsidRDefault="00577664" w:rsidP="00577664">
      <w:pPr>
        <w:pStyle w:val="Ttulo"/>
        <w:jc w:val="left"/>
        <w:rPr>
          <w:rFonts w:cs="Arial"/>
          <w:sz w:val="32"/>
          <w:szCs w:val="32"/>
          <w:lang w:val="pt-BR"/>
        </w:rPr>
      </w:pPr>
      <w:r w:rsidRPr="00DE4E70">
        <w:rPr>
          <w:rFonts w:cs="Arial"/>
          <w:sz w:val="32"/>
          <w:szCs w:val="32"/>
          <w:lang w:val="pt-BR"/>
        </w:rPr>
        <w:t>Este</w:t>
      </w:r>
      <w:r w:rsidR="00C27C54" w:rsidRPr="00DE4E70">
        <w:rPr>
          <w:rFonts w:cs="Arial"/>
          <w:sz w:val="32"/>
          <w:szCs w:val="32"/>
          <w:lang w:val="pt-BR"/>
        </w:rPr>
        <w:t xml:space="preserve"> </w:t>
      </w:r>
      <w:r w:rsidRPr="00DE4E70">
        <w:rPr>
          <w:rFonts w:cs="Arial"/>
          <w:sz w:val="32"/>
          <w:szCs w:val="32"/>
          <w:lang w:val="pt-BR"/>
        </w:rPr>
        <w:t xml:space="preserve">artefato </w:t>
      </w:r>
      <w:r w:rsidR="00C27C54" w:rsidRPr="00DE4E70">
        <w:rPr>
          <w:rFonts w:cs="Arial"/>
          <w:sz w:val="32"/>
          <w:szCs w:val="32"/>
          <w:lang w:val="pt-BR"/>
        </w:rPr>
        <w:t>deve conter</w:t>
      </w:r>
      <w:r w:rsidRPr="00DE4E70">
        <w:rPr>
          <w:rFonts w:cs="Arial"/>
          <w:sz w:val="32"/>
          <w:szCs w:val="32"/>
          <w:lang w:val="pt-BR"/>
        </w:rPr>
        <w:t xml:space="preserve">, de forma sucinta, </w:t>
      </w:r>
      <w:r w:rsidR="00C27C54" w:rsidRPr="00DE4E70">
        <w:rPr>
          <w:rFonts w:cs="Arial"/>
          <w:sz w:val="32"/>
          <w:szCs w:val="32"/>
          <w:lang w:val="pt-BR"/>
        </w:rPr>
        <w:t>as seguintes seções:</w:t>
      </w:r>
    </w:p>
    <w:p w:rsidR="00C27C54" w:rsidRDefault="00C27C54" w:rsidP="00C27C54">
      <w:pPr>
        <w:rPr>
          <w:lang w:val="pt-BR"/>
        </w:rPr>
      </w:pPr>
    </w:p>
    <w:p w:rsidR="00DE4E70" w:rsidRDefault="00DE4E70" w:rsidP="00C27C54">
      <w:pPr>
        <w:rPr>
          <w:lang w:val="pt-BR"/>
        </w:rPr>
      </w:pPr>
    </w:p>
    <w:p w:rsidR="00DE4E70" w:rsidRPr="00DE4E70" w:rsidRDefault="00DE4E70" w:rsidP="00DE4E70">
      <w:pPr>
        <w:pStyle w:val="Ttulo"/>
        <w:ind w:left="720"/>
        <w:jc w:val="left"/>
        <w:rPr>
          <w:rFonts w:cs="Arial"/>
          <w:sz w:val="32"/>
          <w:szCs w:val="32"/>
          <w:lang w:val="pt-BR"/>
        </w:rPr>
      </w:pPr>
      <w:r w:rsidRPr="00DE4E70">
        <w:rPr>
          <w:rFonts w:cs="Arial"/>
          <w:sz w:val="32"/>
          <w:szCs w:val="32"/>
          <w:lang w:val="pt-BR"/>
        </w:rPr>
        <w:t>a) Descrição sumária (15 linhas)</w:t>
      </w:r>
    </w:p>
    <w:p w:rsidR="00DE4E70" w:rsidRPr="00DE4E70" w:rsidRDefault="00DE4E70" w:rsidP="00DE4E70">
      <w:pPr>
        <w:pStyle w:val="Ttulo"/>
        <w:ind w:left="720"/>
        <w:jc w:val="left"/>
        <w:rPr>
          <w:rFonts w:cs="Arial"/>
          <w:sz w:val="32"/>
          <w:szCs w:val="32"/>
          <w:lang w:val="pt-BR"/>
        </w:rPr>
      </w:pPr>
    </w:p>
    <w:p w:rsidR="00DE4E70" w:rsidRPr="00DE4E70" w:rsidRDefault="00DE4E70" w:rsidP="00DE4E70">
      <w:pPr>
        <w:pStyle w:val="Ttulo"/>
        <w:ind w:left="720"/>
        <w:jc w:val="left"/>
        <w:rPr>
          <w:rFonts w:cs="Arial"/>
          <w:sz w:val="32"/>
          <w:szCs w:val="32"/>
          <w:lang w:val="pt-BR"/>
        </w:rPr>
      </w:pPr>
    </w:p>
    <w:p w:rsidR="00DE4E70" w:rsidRPr="00DE4E70" w:rsidRDefault="00DE4E70" w:rsidP="00DE4E70">
      <w:pPr>
        <w:pStyle w:val="Ttulo"/>
        <w:ind w:left="720"/>
        <w:jc w:val="left"/>
        <w:rPr>
          <w:sz w:val="28"/>
          <w:szCs w:val="28"/>
          <w:lang w:val="pt-BR"/>
        </w:rPr>
      </w:pPr>
      <w:r w:rsidRPr="00DE4E70">
        <w:rPr>
          <w:rFonts w:cs="Arial"/>
          <w:sz w:val="32"/>
          <w:szCs w:val="32"/>
          <w:lang w:val="pt-BR"/>
        </w:rPr>
        <w:t>b) Principais benefícios esperados</w:t>
      </w:r>
      <w:r w:rsidRPr="00DE4E70">
        <w:rPr>
          <w:rFonts w:cs="Arial"/>
          <w:sz w:val="32"/>
          <w:szCs w:val="32"/>
          <w:lang w:val="pt-BR"/>
        </w:rPr>
        <w:br/>
      </w:r>
      <w:r w:rsidRPr="00DE4E70">
        <w:rPr>
          <w:rFonts w:cs="Arial"/>
          <w:color w:val="000000"/>
          <w:sz w:val="28"/>
          <w:szCs w:val="28"/>
        </w:rPr>
        <w:br/>
      </w:r>
    </w:p>
    <w:sectPr w:rsidR="00DE4E70" w:rsidRPr="00DE4E70" w:rsidSect="005571B9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C07" w:rsidRDefault="00780C07">
      <w:r>
        <w:separator/>
      </w:r>
    </w:p>
  </w:endnote>
  <w:endnote w:type="continuationSeparator" w:id="0">
    <w:p w:rsidR="00780C07" w:rsidRDefault="00780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E33B5" w:rsidRPr="00D055B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ind w:right="360"/>
          </w:pPr>
          <w:r w:rsidRPr="00D055B0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jc w:val="center"/>
          </w:pPr>
          <w:r w:rsidRPr="00D055B0">
            <w:sym w:font="Symbol" w:char="F0D3"/>
          </w:r>
          <w:fldSimple w:instr=" DOCPROPERTY &quot;Company&quot;  \* MERGEFORMAT ">
            <w:r w:rsidR="00486C0A">
              <w:t>PUCPR</w:t>
            </w:r>
          </w:fldSimple>
          <w:r w:rsidRPr="00D055B0">
            <w:t xml:space="preserve">, </w:t>
          </w:r>
          <w:fldSimple w:instr=" DATE \@ &quot;yyyy&quot; ">
            <w:r w:rsidR="00AA3BD2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jc w:val="right"/>
          </w:pPr>
          <w:r w:rsidRPr="00D055B0">
            <w:rPr>
              <w:lang w:val="pt-BR"/>
            </w:rPr>
            <w:t xml:space="preserve">Pág. </w:t>
          </w:r>
          <w:r w:rsidR="00FB1368" w:rsidRPr="00D055B0">
            <w:rPr>
              <w:rStyle w:val="Nmerodepgina"/>
              <w:lang w:val="pt-BR"/>
            </w:rPr>
            <w:fldChar w:fldCharType="begin"/>
          </w:r>
          <w:r w:rsidRPr="00D055B0">
            <w:rPr>
              <w:rStyle w:val="Nmerodepgina"/>
              <w:lang w:val="pt-BR"/>
            </w:rPr>
            <w:instrText xml:space="preserve"> PAGE </w:instrText>
          </w:r>
          <w:r w:rsidR="00FB1368" w:rsidRPr="00D055B0">
            <w:rPr>
              <w:rStyle w:val="Nmerodepgina"/>
              <w:lang w:val="pt-BR"/>
            </w:rPr>
            <w:fldChar w:fldCharType="separate"/>
          </w:r>
          <w:r w:rsidR="00B74972">
            <w:rPr>
              <w:rStyle w:val="Nmerodepgina"/>
              <w:noProof/>
              <w:lang w:val="pt-BR"/>
            </w:rPr>
            <w:t>2</w:t>
          </w:r>
          <w:r w:rsidR="00FB1368" w:rsidRPr="00D055B0">
            <w:rPr>
              <w:rStyle w:val="Nmerodepgina"/>
              <w:lang w:val="pt-BR"/>
            </w:rPr>
            <w:fldChar w:fldCharType="end"/>
          </w:r>
          <w:r w:rsidRPr="00D055B0"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B74972" w:rsidRPr="00B74972">
              <w:rPr>
                <w:rStyle w:val="Nmerodepgina"/>
                <w:noProof/>
              </w:rPr>
              <w:t>2</w:t>
            </w:r>
          </w:fldSimple>
        </w:p>
      </w:tc>
    </w:tr>
  </w:tbl>
  <w:p w:rsidR="000E33B5" w:rsidRDefault="000E33B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C07" w:rsidRDefault="00780C07">
      <w:r>
        <w:separator/>
      </w:r>
    </w:p>
  </w:footnote>
  <w:footnote w:type="continuationSeparator" w:id="0">
    <w:p w:rsidR="00780C07" w:rsidRDefault="00780C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3B5" w:rsidRDefault="000E33B5">
    <w:pPr>
      <w:rPr>
        <w:sz w:val="24"/>
        <w:szCs w:val="24"/>
      </w:rPr>
    </w:pPr>
  </w:p>
  <w:p w:rsidR="000E33B5" w:rsidRDefault="000E33B5">
    <w:pPr>
      <w:pBdr>
        <w:top w:val="single" w:sz="6" w:space="1" w:color="auto"/>
      </w:pBdr>
      <w:rPr>
        <w:sz w:val="24"/>
        <w:szCs w:val="24"/>
      </w:rPr>
    </w:pPr>
  </w:p>
  <w:p w:rsidR="000E33B5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Guilherme</w:t>
    </w:r>
    <w:proofErr w:type="spellEnd"/>
    <w:r>
      <w:rPr>
        <w:rFonts w:ascii="Arial" w:hAnsi="Arial"/>
        <w:b/>
        <w:bCs/>
        <w:sz w:val="36"/>
        <w:szCs w:val="36"/>
      </w:rPr>
      <w:t xml:space="preserve"> </w:t>
    </w:r>
    <w:proofErr w:type="spellStart"/>
    <w:r>
      <w:rPr>
        <w:rFonts w:ascii="Arial" w:hAnsi="Arial"/>
        <w:b/>
        <w:bCs/>
        <w:sz w:val="36"/>
        <w:szCs w:val="36"/>
      </w:rPr>
      <w:t>Esplugues</w:t>
    </w:r>
    <w:proofErr w:type="spellEnd"/>
    <w:r>
      <w:rPr>
        <w:rFonts w:ascii="Arial" w:hAnsi="Arial"/>
        <w:b/>
        <w:bCs/>
        <w:sz w:val="36"/>
        <w:szCs w:val="36"/>
      </w:rPr>
      <w:t xml:space="preserve"> </w:t>
    </w:r>
    <w:proofErr w:type="spellStart"/>
    <w:r>
      <w:rPr>
        <w:rFonts w:ascii="Arial" w:hAnsi="Arial"/>
        <w:b/>
        <w:bCs/>
        <w:sz w:val="36"/>
        <w:szCs w:val="36"/>
      </w:rPr>
      <w:t>Sanches</w:t>
    </w:r>
    <w:proofErr w:type="spellEnd"/>
    <w:r>
      <w:rPr>
        <w:rFonts w:ascii="Arial" w:hAnsi="Arial"/>
        <w:b/>
        <w:bCs/>
        <w:sz w:val="36"/>
        <w:szCs w:val="36"/>
      </w:rPr>
      <w:t xml:space="preserve"> </w:t>
    </w:r>
    <w:proofErr w:type="spellStart"/>
    <w:r>
      <w:rPr>
        <w:rFonts w:ascii="Arial" w:hAnsi="Arial"/>
        <w:b/>
        <w:bCs/>
        <w:sz w:val="36"/>
        <w:szCs w:val="36"/>
      </w:rPr>
      <w:t>Calegari</w:t>
    </w:r>
    <w:proofErr w:type="spellEnd"/>
  </w:p>
  <w:p w:rsidR="00486C0A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Lucas de Oliveira</w:t>
    </w:r>
  </w:p>
  <w:p w:rsidR="00486C0A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 xml:space="preserve">Rodrigo </w:t>
    </w:r>
    <w:proofErr w:type="spellStart"/>
    <w:r>
      <w:rPr>
        <w:rFonts w:ascii="Arial" w:hAnsi="Arial"/>
        <w:b/>
        <w:bCs/>
        <w:sz w:val="36"/>
        <w:szCs w:val="36"/>
      </w:rPr>
      <w:t>Moreschi</w:t>
    </w:r>
    <w:proofErr w:type="spellEnd"/>
    <w:r>
      <w:rPr>
        <w:rFonts w:ascii="Arial" w:hAnsi="Arial"/>
        <w:b/>
        <w:bCs/>
        <w:sz w:val="36"/>
        <w:szCs w:val="36"/>
      </w:rPr>
      <w:t xml:space="preserve"> </w:t>
    </w:r>
    <w:proofErr w:type="spellStart"/>
    <w:r>
      <w:rPr>
        <w:rFonts w:ascii="Arial" w:hAnsi="Arial"/>
        <w:b/>
        <w:bCs/>
        <w:sz w:val="36"/>
        <w:szCs w:val="36"/>
      </w:rPr>
      <w:t>Valoski</w:t>
    </w:r>
    <w:proofErr w:type="spellEnd"/>
  </w:p>
  <w:p w:rsidR="000E33B5" w:rsidRDefault="000E33B5">
    <w:pPr>
      <w:pBdr>
        <w:bottom w:val="single" w:sz="6" w:space="1" w:color="auto"/>
      </w:pBdr>
      <w:jc w:val="right"/>
      <w:rPr>
        <w:sz w:val="24"/>
        <w:szCs w:val="24"/>
      </w:rPr>
    </w:pPr>
  </w:p>
  <w:p w:rsidR="000E33B5" w:rsidRDefault="000E33B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E33B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AA3BD2">
          <w:r>
            <w:t xml:space="preserve">REQCYCLER – </w:t>
          </w:r>
          <w:proofErr w:type="spellStart"/>
          <w:r>
            <w:t>Ferramenta</w:t>
          </w:r>
          <w:proofErr w:type="spellEnd"/>
          <w:r>
            <w:t xml:space="preserve"> </w:t>
          </w:r>
          <w:proofErr w:type="spellStart"/>
          <w:r>
            <w:t>Colaborativa</w:t>
          </w:r>
          <w:proofErr w:type="spellEnd"/>
          <w:r>
            <w:t xml:space="preserve"> Para </w:t>
          </w:r>
          <w:proofErr w:type="spellStart"/>
          <w:r>
            <w:t>Elicitação</w:t>
          </w:r>
          <w:proofErr w:type="spellEnd"/>
          <w:r>
            <w:t xml:space="preserve"> e </w:t>
          </w:r>
          <w:proofErr w:type="spellStart"/>
          <w:r>
            <w:t>Maturamento</w:t>
          </w:r>
          <w:proofErr w:type="spellEnd"/>
          <w:r>
            <w:t xml:space="preserve"> de </w:t>
          </w:r>
          <w:proofErr w:type="spellStart"/>
          <w:r>
            <w:t>Requisitos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0E33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AA3BD2">
            <w:t xml:space="preserve">           1.0</w:t>
          </w:r>
        </w:p>
      </w:tc>
    </w:tr>
    <w:tr w:rsidR="000E33B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Pr="00BB54C5" w:rsidRDefault="00C27C54">
          <w:pPr>
            <w:rPr>
              <w:lang w:val="pt-BR"/>
            </w:rPr>
          </w:pPr>
          <w:proofErr w:type="spellStart"/>
          <w:r>
            <w:t>Proposta</w:t>
          </w:r>
          <w:proofErr w:type="spellEnd"/>
          <w:r>
            <w:t xml:space="preserve"> de </w:t>
          </w:r>
          <w:proofErr w:type="spellStart"/>
          <w:r>
            <w:t>Projeto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0E33B5">
          <w:r w:rsidRPr="00BB54C5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</w:t>
          </w:r>
          <w:r w:rsidR="00AA3BD2">
            <w:rPr>
              <w:lang w:val="pt-BR"/>
            </w:rPr>
            <w:t>04/12/2013</w:t>
          </w:r>
        </w:p>
      </w:tc>
    </w:tr>
  </w:tbl>
  <w:p w:rsidR="000E33B5" w:rsidRDefault="000E33B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69848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DB5CE88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  <w:rPr>
        <w:b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21A3493"/>
    <w:multiLevelType w:val="hybridMultilevel"/>
    <w:tmpl w:val="A8F652BA"/>
    <w:lvl w:ilvl="0" w:tplc="97983B0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8AB1A83"/>
    <w:multiLevelType w:val="multilevel"/>
    <w:tmpl w:val="81AAF0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EDF4C35"/>
    <w:multiLevelType w:val="hybridMultilevel"/>
    <w:tmpl w:val="81505DBE"/>
    <w:lvl w:ilvl="0" w:tplc="28F838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5A526EA"/>
    <w:multiLevelType w:val="hybridMultilevel"/>
    <w:tmpl w:val="2AFA01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4097FD3"/>
    <w:multiLevelType w:val="hybridMultilevel"/>
    <w:tmpl w:val="59BCDA74"/>
    <w:lvl w:ilvl="0" w:tplc="B498C2DA">
      <w:start w:val="1"/>
      <w:numFmt w:val="bullet"/>
      <w:pStyle w:val="Itemcom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2060DB0"/>
    <w:multiLevelType w:val="hybridMultilevel"/>
    <w:tmpl w:val="9A2898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9"/>
  </w:num>
  <w:num w:numId="5">
    <w:abstractNumId w:val="18"/>
  </w:num>
  <w:num w:numId="6">
    <w:abstractNumId w:val="2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25"/>
  </w:num>
  <w:num w:numId="9">
    <w:abstractNumId w:val="4"/>
  </w:num>
  <w:num w:numId="10">
    <w:abstractNumId w:val="15"/>
  </w:num>
  <w:num w:numId="11">
    <w:abstractNumId w:val="12"/>
  </w:num>
  <w:num w:numId="12">
    <w:abstractNumId w:val="24"/>
  </w:num>
  <w:num w:numId="13">
    <w:abstractNumId w:val="11"/>
  </w:num>
  <w:num w:numId="14">
    <w:abstractNumId w:val="6"/>
  </w:num>
  <w:num w:numId="15">
    <w:abstractNumId w:val="22"/>
  </w:num>
  <w:num w:numId="16">
    <w:abstractNumId w:val="17"/>
  </w:num>
  <w:num w:numId="17">
    <w:abstractNumId w:val="8"/>
  </w:num>
  <w:num w:numId="18">
    <w:abstractNumId w:val="16"/>
  </w:num>
  <w:num w:numId="19">
    <w:abstractNumId w:val="2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1"/>
  </w:num>
  <w:num w:numId="22">
    <w:abstractNumId w:val="23"/>
  </w:num>
  <w:num w:numId="23">
    <w:abstractNumId w:val="20"/>
  </w:num>
  <w:num w:numId="24">
    <w:abstractNumId w:val="20"/>
  </w:num>
  <w:num w:numId="25">
    <w:abstractNumId w:val="14"/>
  </w:num>
  <w:num w:numId="26">
    <w:abstractNumId w:val="5"/>
  </w:num>
  <w:num w:numId="27">
    <w:abstractNumId w:val="0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0"/>
  </w:num>
  <w:num w:numId="4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137694"/>
    <w:rsid w:val="0001213D"/>
    <w:rsid w:val="00076663"/>
    <w:rsid w:val="00084AE5"/>
    <w:rsid w:val="000A27C5"/>
    <w:rsid w:val="000A5F81"/>
    <w:rsid w:val="000B6E64"/>
    <w:rsid w:val="000B796D"/>
    <w:rsid w:val="000E33B5"/>
    <w:rsid w:val="0010366D"/>
    <w:rsid w:val="00104E78"/>
    <w:rsid w:val="001312B9"/>
    <w:rsid w:val="00137694"/>
    <w:rsid w:val="001378B2"/>
    <w:rsid w:val="00140F19"/>
    <w:rsid w:val="00154446"/>
    <w:rsid w:val="00161A8A"/>
    <w:rsid w:val="0016582D"/>
    <w:rsid w:val="00185351"/>
    <w:rsid w:val="001C6349"/>
    <w:rsid w:val="001E6424"/>
    <w:rsid w:val="001F7EB1"/>
    <w:rsid w:val="00200332"/>
    <w:rsid w:val="00230755"/>
    <w:rsid w:val="002351F7"/>
    <w:rsid w:val="002505D6"/>
    <w:rsid w:val="00260B76"/>
    <w:rsid w:val="00270373"/>
    <w:rsid w:val="0028194D"/>
    <w:rsid w:val="002B0DC7"/>
    <w:rsid w:val="002E2E14"/>
    <w:rsid w:val="003214F0"/>
    <w:rsid w:val="003634FD"/>
    <w:rsid w:val="00373126"/>
    <w:rsid w:val="003944C7"/>
    <w:rsid w:val="003C4086"/>
    <w:rsid w:val="003C4E2F"/>
    <w:rsid w:val="003D4386"/>
    <w:rsid w:val="004061CB"/>
    <w:rsid w:val="00417A07"/>
    <w:rsid w:val="0042143C"/>
    <w:rsid w:val="004253A7"/>
    <w:rsid w:val="00444674"/>
    <w:rsid w:val="00451F65"/>
    <w:rsid w:val="00472982"/>
    <w:rsid w:val="00486C0A"/>
    <w:rsid w:val="00497E47"/>
    <w:rsid w:val="004C0BB2"/>
    <w:rsid w:val="004C509B"/>
    <w:rsid w:val="004D747F"/>
    <w:rsid w:val="00504F4B"/>
    <w:rsid w:val="00512C25"/>
    <w:rsid w:val="00531CF4"/>
    <w:rsid w:val="005571B9"/>
    <w:rsid w:val="005606C9"/>
    <w:rsid w:val="005643D9"/>
    <w:rsid w:val="00570F1C"/>
    <w:rsid w:val="005716D3"/>
    <w:rsid w:val="00577664"/>
    <w:rsid w:val="0058089C"/>
    <w:rsid w:val="00586907"/>
    <w:rsid w:val="005A24DA"/>
    <w:rsid w:val="005A2BA8"/>
    <w:rsid w:val="005A67A2"/>
    <w:rsid w:val="005A6CFB"/>
    <w:rsid w:val="005B4E4F"/>
    <w:rsid w:val="005C2828"/>
    <w:rsid w:val="005C5025"/>
    <w:rsid w:val="005C6DC5"/>
    <w:rsid w:val="005D03D4"/>
    <w:rsid w:val="005E797E"/>
    <w:rsid w:val="00606D76"/>
    <w:rsid w:val="00650362"/>
    <w:rsid w:val="0065120D"/>
    <w:rsid w:val="00664966"/>
    <w:rsid w:val="00667F5C"/>
    <w:rsid w:val="00672A06"/>
    <w:rsid w:val="006B2E8D"/>
    <w:rsid w:val="006B737B"/>
    <w:rsid w:val="006C6160"/>
    <w:rsid w:val="006C7E63"/>
    <w:rsid w:val="006D402F"/>
    <w:rsid w:val="006D6840"/>
    <w:rsid w:val="006F621D"/>
    <w:rsid w:val="007324F2"/>
    <w:rsid w:val="00742D97"/>
    <w:rsid w:val="00766D4C"/>
    <w:rsid w:val="00775739"/>
    <w:rsid w:val="00780C07"/>
    <w:rsid w:val="00782535"/>
    <w:rsid w:val="0078418E"/>
    <w:rsid w:val="00784C9B"/>
    <w:rsid w:val="00786443"/>
    <w:rsid w:val="00794BC3"/>
    <w:rsid w:val="007A35C2"/>
    <w:rsid w:val="00800945"/>
    <w:rsid w:val="00802B53"/>
    <w:rsid w:val="008149B3"/>
    <w:rsid w:val="00822579"/>
    <w:rsid w:val="0084058B"/>
    <w:rsid w:val="00840A0D"/>
    <w:rsid w:val="00851B11"/>
    <w:rsid w:val="00866465"/>
    <w:rsid w:val="008866C8"/>
    <w:rsid w:val="00895EA8"/>
    <w:rsid w:val="00897C0C"/>
    <w:rsid w:val="008A4F7E"/>
    <w:rsid w:val="008A5538"/>
    <w:rsid w:val="008D6B57"/>
    <w:rsid w:val="008E3B1C"/>
    <w:rsid w:val="00922BE6"/>
    <w:rsid w:val="0093558E"/>
    <w:rsid w:val="0094293F"/>
    <w:rsid w:val="00944415"/>
    <w:rsid w:val="00944D72"/>
    <w:rsid w:val="00971FD8"/>
    <w:rsid w:val="0099055C"/>
    <w:rsid w:val="009A0C5A"/>
    <w:rsid w:val="009B4E0F"/>
    <w:rsid w:val="009B6631"/>
    <w:rsid w:val="009C1069"/>
    <w:rsid w:val="009C4862"/>
    <w:rsid w:val="009D47C9"/>
    <w:rsid w:val="009E1A88"/>
    <w:rsid w:val="00A029EE"/>
    <w:rsid w:val="00A36553"/>
    <w:rsid w:val="00A5440F"/>
    <w:rsid w:val="00A622A3"/>
    <w:rsid w:val="00A65510"/>
    <w:rsid w:val="00A721FC"/>
    <w:rsid w:val="00A72AF8"/>
    <w:rsid w:val="00A83647"/>
    <w:rsid w:val="00AA3BD2"/>
    <w:rsid w:val="00AA3E72"/>
    <w:rsid w:val="00AC0411"/>
    <w:rsid w:val="00AF4BE9"/>
    <w:rsid w:val="00B0132E"/>
    <w:rsid w:val="00B102EF"/>
    <w:rsid w:val="00B417E3"/>
    <w:rsid w:val="00B662EB"/>
    <w:rsid w:val="00B74972"/>
    <w:rsid w:val="00B75064"/>
    <w:rsid w:val="00B77C8F"/>
    <w:rsid w:val="00B93864"/>
    <w:rsid w:val="00B93B0B"/>
    <w:rsid w:val="00BB1B62"/>
    <w:rsid w:val="00BB54C5"/>
    <w:rsid w:val="00BB5C46"/>
    <w:rsid w:val="00BD1F08"/>
    <w:rsid w:val="00C06B29"/>
    <w:rsid w:val="00C21861"/>
    <w:rsid w:val="00C27C54"/>
    <w:rsid w:val="00C30344"/>
    <w:rsid w:val="00C35303"/>
    <w:rsid w:val="00C369A6"/>
    <w:rsid w:val="00C45A19"/>
    <w:rsid w:val="00C46C53"/>
    <w:rsid w:val="00C5032A"/>
    <w:rsid w:val="00C527A2"/>
    <w:rsid w:val="00C72257"/>
    <w:rsid w:val="00C82BA1"/>
    <w:rsid w:val="00C942F2"/>
    <w:rsid w:val="00CB2B14"/>
    <w:rsid w:val="00CB56BB"/>
    <w:rsid w:val="00CB6D9E"/>
    <w:rsid w:val="00CC736C"/>
    <w:rsid w:val="00D055B0"/>
    <w:rsid w:val="00D0635B"/>
    <w:rsid w:val="00D23BEE"/>
    <w:rsid w:val="00D36D58"/>
    <w:rsid w:val="00D67E37"/>
    <w:rsid w:val="00D8706D"/>
    <w:rsid w:val="00D939CB"/>
    <w:rsid w:val="00D95DBF"/>
    <w:rsid w:val="00DA3364"/>
    <w:rsid w:val="00DA7D09"/>
    <w:rsid w:val="00DD241E"/>
    <w:rsid w:val="00DD2F6D"/>
    <w:rsid w:val="00DE4E70"/>
    <w:rsid w:val="00DE5753"/>
    <w:rsid w:val="00E0688E"/>
    <w:rsid w:val="00E15B07"/>
    <w:rsid w:val="00E31FD9"/>
    <w:rsid w:val="00E5597A"/>
    <w:rsid w:val="00E71ED7"/>
    <w:rsid w:val="00E76686"/>
    <w:rsid w:val="00E8696B"/>
    <w:rsid w:val="00EB0464"/>
    <w:rsid w:val="00EC4533"/>
    <w:rsid w:val="00F177C2"/>
    <w:rsid w:val="00F2033A"/>
    <w:rsid w:val="00F31D25"/>
    <w:rsid w:val="00F730AC"/>
    <w:rsid w:val="00FA44DA"/>
    <w:rsid w:val="00FB1368"/>
    <w:rsid w:val="00FB43A5"/>
    <w:rsid w:val="00FF5BC4"/>
    <w:rsid w:val="00FF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1B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5571B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5571B9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5571B9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5571B9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5571B9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571B9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571B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571B9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571B9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571B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571B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5571B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5571B9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5571B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5571B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5571B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5571B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571B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571B9"/>
  </w:style>
  <w:style w:type="paragraph" w:customStyle="1" w:styleId="Bullet1">
    <w:name w:val="Bullet1"/>
    <w:basedOn w:val="Normal"/>
    <w:rsid w:val="005571B9"/>
    <w:pPr>
      <w:ind w:left="720" w:hanging="432"/>
    </w:pPr>
  </w:style>
  <w:style w:type="paragraph" w:customStyle="1" w:styleId="Bullet2">
    <w:name w:val="Bullet2"/>
    <w:basedOn w:val="Normal"/>
    <w:rsid w:val="005571B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571B9"/>
    <w:pPr>
      <w:keepLines/>
      <w:spacing w:after="120"/>
    </w:pPr>
  </w:style>
  <w:style w:type="paragraph" w:styleId="Corpodetexto">
    <w:name w:val="Body Text"/>
    <w:basedOn w:val="Normal"/>
    <w:rsid w:val="005571B9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5571B9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5571B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571B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5571B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5571B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571B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571B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571B9"/>
    <w:pPr>
      <w:ind w:left="600"/>
    </w:pPr>
  </w:style>
  <w:style w:type="paragraph" w:styleId="Sumrio5">
    <w:name w:val="toc 5"/>
    <w:basedOn w:val="Normal"/>
    <w:next w:val="Normal"/>
    <w:autoRedefine/>
    <w:semiHidden/>
    <w:rsid w:val="005571B9"/>
    <w:pPr>
      <w:ind w:left="800"/>
    </w:pPr>
  </w:style>
  <w:style w:type="paragraph" w:styleId="Sumrio6">
    <w:name w:val="toc 6"/>
    <w:basedOn w:val="Normal"/>
    <w:next w:val="Normal"/>
    <w:autoRedefine/>
    <w:semiHidden/>
    <w:rsid w:val="005571B9"/>
    <w:pPr>
      <w:ind w:left="1000"/>
    </w:pPr>
  </w:style>
  <w:style w:type="paragraph" w:styleId="Sumrio7">
    <w:name w:val="toc 7"/>
    <w:basedOn w:val="Normal"/>
    <w:next w:val="Normal"/>
    <w:autoRedefine/>
    <w:semiHidden/>
    <w:rsid w:val="005571B9"/>
    <w:pPr>
      <w:ind w:left="1200"/>
    </w:pPr>
  </w:style>
  <w:style w:type="paragraph" w:styleId="Sumrio8">
    <w:name w:val="toc 8"/>
    <w:basedOn w:val="Normal"/>
    <w:next w:val="Normal"/>
    <w:autoRedefine/>
    <w:semiHidden/>
    <w:rsid w:val="005571B9"/>
    <w:pPr>
      <w:ind w:left="1400"/>
    </w:pPr>
  </w:style>
  <w:style w:type="paragraph" w:styleId="Sumrio9">
    <w:name w:val="toc 9"/>
    <w:basedOn w:val="Normal"/>
    <w:next w:val="Normal"/>
    <w:autoRedefine/>
    <w:semiHidden/>
    <w:rsid w:val="005571B9"/>
    <w:pPr>
      <w:ind w:left="1600"/>
    </w:pPr>
  </w:style>
  <w:style w:type="paragraph" w:styleId="Recuodecorpodetexto">
    <w:name w:val="Body Text Indent"/>
    <w:basedOn w:val="Normal"/>
    <w:rsid w:val="005571B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571B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5571B9"/>
    <w:pPr>
      <w:widowControl/>
      <w:numPr>
        <w:numId w:val="4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944D72"/>
    <w:pPr>
      <w:spacing w:after="120"/>
      <w:jc w:val="both"/>
    </w:pPr>
    <w:rPr>
      <w:iCs/>
      <w:lang w:val="pt-BR"/>
    </w:rPr>
  </w:style>
  <w:style w:type="character" w:styleId="Hyperlink">
    <w:name w:val="Hyperlink"/>
    <w:basedOn w:val="Fontepargpadro"/>
    <w:rsid w:val="005571B9"/>
    <w:rPr>
      <w:color w:val="0000FF"/>
      <w:u w:val="single"/>
    </w:rPr>
  </w:style>
  <w:style w:type="character" w:styleId="Forte">
    <w:name w:val="Strong"/>
    <w:basedOn w:val="Fontepargpadro"/>
    <w:qFormat/>
    <w:rsid w:val="005571B9"/>
    <w:rPr>
      <w:b/>
      <w:bCs/>
    </w:rPr>
  </w:style>
  <w:style w:type="character" w:styleId="HiperlinkVisitado">
    <w:name w:val="FollowedHyperlink"/>
    <w:basedOn w:val="Fontepargpadro"/>
    <w:rsid w:val="005571B9"/>
    <w:rPr>
      <w:color w:val="800080"/>
      <w:u w:val="single"/>
    </w:rPr>
  </w:style>
  <w:style w:type="character" w:customStyle="1" w:styleId="tw4winNone">
    <w:name w:val="tw4winNone"/>
    <w:basedOn w:val="Fontepargpadro"/>
    <w:rsid w:val="005571B9"/>
  </w:style>
  <w:style w:type="character" w:customStyle="1" w:styleId="tw4winExternal">
    <w:name w:val="tw4winExternal"/>
    <w:basedOn w:val="Fontepargpadro"/>
    <w:rsid w:val="005571B9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5571B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571B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571B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571B9"/>
    <w:rPr>
      <w:color w:val="0000FF"/>
    </w:rPr>
  </w:style>
  <w:style w:type="character" w:customStyle="1" w:styleId="tw4winPopup">
    <w:name w:val="tw4winPopup"/>
    <w:rsid w:val="005571B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571B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571B9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val="pt-BR" w:eastAsia="pt-BR"/>
    </w:rPr>
  </w:style>
  <w:style w:type="character" w:customStyle="1" w:styleId="InfoBlueChar">
    <w:name w:val="InfoBlue Char"/>
    <w:basedOn w:val="Fontepargpadro"/>
    <w:link w:val="InfoBlue"/>
    <w:rsid w:val="00944D72"/>
    <w:rPr>
      <w:iCs/>
      <w:snapToGrid w:val="0"/>
      <w:lang w:val="pt-BR" w:eastAsia="en-US" w:bidi="ar-SA"/>
    </w:rPr>
  </w:style>
  <w:style w:type="table" w:styleId="Tabelacomgrade">
    <w:name w:val="Table Grid"/>
    <w:basedOn w:val="Tabelanormal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  <w:numId w:val="0"/>
      </w:numPr>
      <w:spacing w:before="0" w:after="0" w:line="240" w:lineRule="auto"/>
    </w:pPr>
    <w:rPr>
      <w:rFonts w:ascii="Lucida Sans" w:hAnsi="Lucida Sans"/>
      <w:i w:val="0"/>
      <w:sz w:val="24"/>
      <w:szCs w:val="24"/>
      <w:u w:val="single"/>
      <w:lang w:val="pt-BR"/>
    </w:rPr>
  </w:style>
  <w:style w:type="paragraph" w:customStyle="1" w:styleId="Explicao">
    <w:name w:val="Explicação"/>
    <w:basedOn w:val="InfoBlue"/>
    <w:rsid w:val="00C45A19"/>
    <w:pPr>
      <w:spacing w:after="0" w:line="240" w:lineRule="auto"/>
    </w:pPr>
  </w:style>
  <w:style w:type="paragraph" w:customStyle="1" w:styleId="Itemcombullet">
    <w:name w:val="Item com bullet"/>
    <w:basedOn w:val="Normal"/>
    <w:rsid w:val="00E76686"/>
    <w:pPr>
      <w:numPr>
        <w:numId w:val="23"/>
      </w:numPr>
    </w:pPr>
  </w:style>
  <w:style w:type="paragraph" w:styleId="Legenda">
    <w:name w:val="caption"/>
    <w:basedOn w:val="Normal"/>
    <w:next w:val="Normal"/>
    <w:qFormat/>
    <w:rsid w:val="00270373"/>
    <w:rPr>
      <w:b/>
      <w:bCs/>
    </w:rPr>
  </w:style>
  <w:style w:type="paragraph" w:styleId="Commarcadores">
    <w:name w:val="List Bullet"/>
    <w:basedOn w:val="Normal"/>
    <w:rsid w:val="00270373"/>
    <w:pPr>
      <w:numPr>
        <w:numId w:val="27"/>
      </w:numPr>
    </w:pPr>
  </w:style>
  <w:style w:type="paragraph" w:styleId="ndicedeilustraes">
    <w:name w:val="table of figures"/>
    <w:basedOn w:val="Normal"/>
    <w:next w:val="Normal"/>
    <w:semiHidden/>
    <w:rsid w:val="005606C9"/>
  </w:style>
  <w:style w:type="paragraph" w:customStyle="1" w:styleId="Comentario">
    <w:name w:val="Comentario"/>
    <w:basedOn w:val="Corpodetexto"/>
    <w:rsid w:val="005C6DC5"/>
    <w:pPr>
      <w:keepLines w:val="0"/>
      <w:widowControl/>
      <w:overflowPunct w:val="0"/>
      <w:adjustRightInd w:val="0"/>
      <w:spacing w:before="60" w:after="60" w:line="240" w:lineRule="auto"/>
      <w:ind w:left="454"/>
      <w:jc w:val="both"/>
      <w:textAlignment w:val="baseline"/>
    </w:pPr>
    <w:rPr>
      <w:i/>
      <w:snapToGrid/>
      <w:sz w:val="24"/>
      <w:lang w:val="pt-BR" w:eastAsia="pt-BR"/>
    </w:rPr>
  </w:style>
  <w:style w:type="paragraph" w:styleId="Textodebalo">
    <w:name w:val="Balloon Text"/>
    <w:basedOn w:val="Normal"/>
    <w:link w:val="TextodebaloChar"/>
    <w:rsid w:val="005716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16D3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Files\Estudos\POSPUC\SVN\PastaArquivosApresenta&#231;&#227;oFinal\PropostaDeProjetoEdita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37915-4E7B-4D68-80D2-80A2BDC9E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PropostaDeProjetoEditado</Template>
  <TotalTime>7</TotalTime>
  <Pages>2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 de Viabilidade</vt:lpstr>
    </vt:vector>
  </TitlesOfParts>
  <Company>PUCPR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Viabilidade</dc:title>
  <dc:subject>&lt;Nome do Projeto&gt;</dc:subject>
  <dc:creator>Lucas</dc:creator>
  <dc:description>Adaptado do RUP para as necessidades do Programa de Aprendizagem.</dc:description>
  <cp:lastModifiedBy>Lucas</cp:lastModifiedBy>
  <cp:revision>4</cp:revision>
  <cp:lastPrinted>2007-09-27T16:13:00Z</cp:lastPrinted>
  <dcterms:created xsi:type="dcterms:W3CDTF">2013-12-05T00:52:00Z</dcterms:created>
  <dcterms:modified xsi:type="dcterms:W3CDTF">2013-12-05T01:06:00Z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